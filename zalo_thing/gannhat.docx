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33E21">
      <w:pPr>
        <w:tabs>
          <w:tab w:val="left" w:leader="dot" w:pos="0"/>
          <w:tab w:val="left" w:leader="dot" w:pos="9072"/>
        </w:tabs>
        <w:spacing w:line="360" w:lineRule="auto"/>
        <w:ind w:right="-80"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403392">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403392">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403392">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403392">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403392">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403392">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403392">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2" w:name="_Toc143173062"/>
      <w:r>
        <w:rPr>
          <w:lang w:val="en-US"/>
        </w:rPr>
        <w:lastRenderedPageBreak/>
        <w:t>CƠ SỞ LÝ THUYẾT</w:t>
      </w:r>
      <w:bookmarkEnd w:id="12"/>
    </w:p>
    <w:p w14:paraId="5624D806" w14:textId="77777777" w:rsidR="008D5F38" w:rsidRDefault="00887DA5" w:rsidP="008D5F38">
      <w:pPr>
        <w:pStyle w:val="Heading2"/>
        <w:rPr>
          <w:lang w:val="en-US"/>
        </w:rPr>
      </w:pPr>
      <w:bookmarkStart w:id="13" w:name="_Toc143173063"/>
      <w:r>
        <w:rPr>
          <w:lang w:val="en-US"/>
        </w:rPr>
        <w:t xml:space="preserve">Mạng </w:t>
      </w:r>
      <w:r w:rsidR="009F6DC5">
        <w:rPr>
          <w:lang w:val="en-US"/>
        </w:rPr>
        <w:t>neural</w:t>
      </w:r>
      <w:r>
        <w:rPr>
          <w:lang w:val="en-US"/>
        </w:rPr>
        <w:t xml:space="preserve"> hồi quy</w:t>
      </w:r>
      <w:bookmarkEnd w:id="13"/>
    </w:p>
    <w:p w14:paraId="5E803B64" w14:textId="77777777" w:rsidR="00887DA5" w:rsidRDefault="0009795A" w:rsidP="00887DA5">
      <w:pPr>
        <w:pStyle w:val="Heading3"/>
      </w:pPr>
      <w:bookmarkStart w:id="14" w:name="_Toc143173064"/>
      <w:r w:rsidRPr="0009795A">
        <w:t>Recurrent Neural Network (RNN)</w:t>
      </w:r>
      <w:bookmarkEnd w:id="14"/>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403392"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5" w:name="_Ref142670782"/>
            <w:r>
              <w:t>(</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t>.</w:t>
            </w:r>
            <w:r w:rsidR="00403392">
              <w:fldChar w:fldCharType="begin"/>
            </w:r>
            <w:r w:rsidR="00403392">
              <w:instrText xml:space="preserve"> SEQ Equation \* ARABIC \s 1 </w:instrText>
            </w:r>
            <w:r w:rsidR="00403392">
              <w:fldChar w:fldCharType="separate"/>
            </w:r>
            <w:r w:rsidR="0047421F">
              <w:rPr>
                <w:noProof/>
              </w:rPr>
              <w:t>1</w:t>
            </w:r>
            <w:r w:rsidR="00403392">
              <w:rPr>
                <w:noProof/>
              </w:rPr>
              <w:fldChar w:fldCharType="end"/>
            </w:r>
            <w:r>
              <w:t>)</w:t>
            </w:r>
            <w:bookmarkEnd w:id="15"/>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403392"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6" w:name="_Ref142670795"/>
            <w:r>
              <w:t>(</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t>.</w:t>
            </w:r>
            <w:r w:rsidR="00403392">
              <w:fldChar w:fldCharType="begin"/>
            </w:r>
            <w:r w:rsidR="00403392">
              <w:instrText xml:space="preserve"> SEQ Equation \* ARABIC \s 1 </w:instrText>
            </w:r>
            <w:r w:rsidR="00403392">
              <w:fldChar w:fldCharType="separate"/>
            </w:r>
            <w:r w:rsidR="0047421F">
              <w:rPr>
                <w:noProof/>
              </w:rPr>
              <w:t>2</w:t>
            </w:r>
            <w:r w:rsidR="00403392">
              <w:rPr>
                <w:noProof/>
              </w:rPr>
              <w:fldChar w:fldCharType="end"/>
            </w:r>
            <w:r>
              <w:t>)</w:t>
            </w:r>
            <w:bookmarkEnd w:id="16"/>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7" w:name="_Toc143173065"/>
      <w:r w:rsidRPr="004C3584">
        <w:t>Long Short-term Memory (LSTM</w:t>
      </w:r>
      <w:r>
        <w:t>)</w:t>
      </w:r>
      <w:bookmarkEnd w:id="17"/>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8" w:name="_Toc143173066"/>
      <w:r>
        <w:lastRenderedPageBreak/>
        <w:t>Mô hình Transfo</w:t>
      </w:r>
      <w:r w:rsidR="003D0ABC">
        <w:rPr>
          <w:lang w:val="en-US"/>
        </w:rPr>
        <w:t>r</w:t>
      </w:r>
      <w:r>
        <w:t>mer</w:t>
      </w:r>
      <w:bookmarkEnd w:id="18"/>
    </w:p>
    <w:p w14:paraId="19F4A710" w14:textId="77777777" w:rsidR="00F71AE1" w:rsidRDefault="00F71AE1" w:rsidP="00887DA5">
      <w:pPr>
        <w:pStyle w:val="Heading3"/>
      </w:pPr>
      <w:bookmarkStart w:id="19" w:name="_Toc143173067"/>
      <w:r>
        <w:t>Encoder và Decoder</w:t>
      </w:r>
      <w:bookmarkEnd w:id="19"/>
    </w:p>
    <w:p w14:paraId="59B9C290" w14:textId="77777777" w:rsidR="00F71AE1" w:rsidRDefault="00F71AE1" w:rsidP="00887DA5">
      <w:pPr>
        <w:pStyle w:val="Heading3"/>
      </w:pPr>
      <w:bookmarkStart w:id="20" w:name="_Toc143173068"/>
      <w:r>
        <w:t>Attention</w:t>
      </w:r>
      <w:bookmarkEnd w:id="20"/>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1" w:name="_Toc142677545"/>
      <w:r>
        <w:t xml:space="preserve">Hình </w:t>
      </w:r>
      <w:r w:rsidR="00403392">
        <w:fldChar w:fldCharType="begin"/>
      </w:r>
      <w:r w:rsidR="00403392">
        <w:instrText xml:space="preserve"> STYLEREF 1 \s </w:instrText>
      </w:r>
      <w:r w:rsidR="00403392">
        <w:fldChar w:fldCharType="separate"/>
      </w:r>
      <w:r w:rsidR="0047421F">
        <w:rPr>
          <w:noProof/>
        </w:rPr>
        <w:t>2</w:t>
      </w:r>
      <w:r w:rsidR="00403392">
        <w:rPr>
          <w:noProof/>
        </w:rPr>
        <w:fldChar w:fldCharType="end"/>
      </w:r>
      <w:r w:rsidR="00554B6A">
        <w:t>.</w:t>
      </w:r>
      <w:r w:rsidR="00403392">
        <w:fldChar w:fldCharType="begin"/>
      </w:r>
      <w:r w:rsidR="00403392">
        <w:instrText xml:space="preserve"> SEQ Hình \* ARABIC \s 1 </w:instrText>
      </w:r>
      <w:r w:rsidR="00403392">
        <w:fldChar w:fldCharType="separate"/>
      </w:r>
      <w:r w:rsidR="0047421F">
        <w:rPr>
          <w:noProof/>
        </w:rPr>
        <w:t>1</w:t>
      </w:r>
      <w:r w:rsidR="00403392">
        <w:rPr>
          <w:noProof/>
        </w:rPr>
        <w:fldChar w:fldCharType="end"/>
      </w:r>
      <w:r>
        <w:t xml:space="preserve">: </w:t>
      </w:r>
      <w:r w:rsidRPr="00327F43">
        <w:t>Scaled Dot-Product Attention</w:t>
      </w:r>
      <w:bookmarkEnd w:id="21"/>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2" w:name="_Toc143173071"/>
      <w:r>
        <w:rPr>
          <w:lang w:val="en-US"/>
        </w:rPr>
        <w:t>Dữ liệu thực nghiệm</w:t>
      </w:r>
      <w:bookmarkEnd w:id="22"/>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3" w:name="_Ref142677395"/>
      <w:bookmarkStart w:id="24" w:name="_Ref142677390"/>
      <w:bookmarkStart w:id="25" w:name="_Toc142677565"/>
      <w:r>
        <w:t xml:space="preserve">Bảng </w:t>
      </w:r>
      <w:r w:rsidR="00403392">
        <w:fldChar w:fldCharType="begin"/>
      </w:r>
      <w:r w:rsidR="00403392">
        <w:instrText xml:space="preserve"> STYLEREF 1 \s </w:instrText>
      </w:r>
      <w:r w:rsidR="00403392">
        <w:fldChar w:fldCharType="separate"/>
      </w:r>
      <w:r w:rsidR="0047421F">
        <w:rPr>
          <w:noProof/>
        </w:rPr>
        <w:t>4</w:t>
      </w:r>
      <w:r w:rsidR="00403392">
        <w:rPr>
          <w:noProof/>
        </w:rPr>
        <w:fldChar w:fldCharType="end"/>
      </w:r>
      <w:r>
        <w:t>.</w:t>
      </w:r>
      <w:r w:rsidR="00403392">
        <w:fldChar w:fldCharType="begin"/>
      </w:r>
      <w:r w:rsidR="00403392">
        <w:instrText xml:space="preserve"> SEQ Bảng \* ARABIC \s 1 </w:instrText>
      </w:r>
      <w:r w:rsidR="00403392">
        <w:fldChar w:fldCharType="separate"/>
      </w:r>
      <w:r w:rsidR="0047421F">
        <w:rPr>
          <w:noProof/>
        </w:rPr>
        <w:t>1</w:t>
      </w:r>
      <w:r w:rsidR="00403392">
        <w:rPr>
          <w:noProof/>
        </w:rPr>
        <w:fldChar w:fldCharType="end"/>
      </w:r>
      <w:bookmarkEnd w:id="23"/>
      <w:r>
        <w:t xml:space="preserve">: </w:t>
      </w:r>
      <w:r w:rsidRPr="00C30D83">
        <w:t>Thống kê kiểu thực thể trong tập VLSP 2016</w:t>
      </w:r>
      <w:bookmarkEnd w:id="24"/>
      <w:bookmarkEnd w:id="2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6" w:name="_Toc143173072"/>
      <w:r>
        <w:rPr>
          <w:lang w:val="en-US"/>
        </w:rPr>
        <w:t>Cài đặt thực nghiệm</w:t>
      </w:r>
      <w:bookmarkEnd w:id="26"/>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7" w:name="_Toc143173076"/>
      <w:r w:rsidR="004C3584">
        <w:lastRenderedPageBreak/>
        <w:t>TÀI LIỆU THAM KHẢO</w:t>
      </w:r>
      <w:bookmarkEnd w:id="27"/>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3EADD142" w:rsidR="00403392" w:rsidRDefault="003638D0" w:rsidP="00403392">
      <w:pPr>
        <w:pStyle w:val="Nidungvnbn"/>
        <w:spacing w:line="240" w:lineRule="auto"/>
        <w:ind w:left="720" w:firstLine="0"/>
      </w:pPr>
      <w:r>
        <w:lastRenderedPageBreak/>
        <w:t>1.</w:t>
      </w:r>
      <w:r w:rsidR="00403392">
        <w:t>Tell whether the following functions are even,odd,or neither.Give reasons for your answer.</w:t>
      </w:r>
    </w:p>
    <w:p w14:paraId="2D41953D" w14:textId="63525241" w:rsidR="00403392" w:rsidRPr="00403392" w:rsidRDefault="00403392" w:rsidP="00403392">
      <w:pPr>
        <w:pStyle w:val="Nidungvnbn"/>
        <w:numPr>
          <w:ilvl w:val="0"/>
          <w:numId w:val="4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403392">
      <w:pPr>
        <w:pStyle w:val="Nidungvnbn"/>
        <w:numPr>
          <w:ilvl w:val="0"/>
          <w:numId w:val="4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2196CC8C" w:rsidR="003638D0" w:rsidRDefault="003638D0"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0D3B3B"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403392">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0D3B3B"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F33E21">
      <w:pPr>
        <w:pStyle w:val="Nidungvnbn"/>
        <w:numPr>
          <w:ilvl w:val="0"/>
          <w:numId w:val="4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0D3B3B"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1E7C4F">
      <w:pPr>
        <w:pStyle w:val="Nidungvnbn"/>
        <w:numPr>
          <w:ilvl w:val="0"/>
          <w:numId w:val="47"/>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1E7C4F">
      <w:pPr>
        <w:pStyle w:val="Nidungvnbn"/>
        <w:numPr>
          <w:ilvl w:val="0"/>
          <w:numId w:val="47"/>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1E7C4F">
      <w:pPr>
        <w:pStyle w:val="Nidungvnbn"/>
        <w:numPr>
          <w:ilvl w:val="0"/>
          <w:numId w:val="47"/>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1E7C4F">
      <w:pPr>
        <w:pStyle w:val="Nidungvnbn"/>
        <w:numPr>
          <w:ilvl w:val="0"/>
          <w:numId w:val="47"/>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403392" w:rsidP="001E7C4F">
      <w:pPr>
        <w:pStyle w:val="Nidungvnbn"/>
        <w:numPr>
          <w:ilvl w:val="0"/>
          <w:numId w:val="49"/>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403392" w:rsidP="001E7C4F">
      <w:pPr>
        <w:pStyle w:val="Nidungvnbn"/>
        <w:numPr>
          <w:ilvl w:val="0"/>
          <w:numId w:val="49"/>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403392" w:rsidP="001E7C4F">
      <w:pPr>
        <w:pStyle w:val="Nidungvnbn"/>
        <w:numPr>
          <w:ilvl w:val="0"/>
          <w:numId w:val="49"/>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403392" w:rsidP="001E7C4F">
      <w:pPr>
        <w:pStyle w:val="Nidungvnbn"/>
        <w:numPr>
          <w:ilvl w:val="0"/>
          <w:numId w:val="49"/>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1E7C4F">
      <w:pPr>
        <w:pStyle w:val="Nidungvnbn"/>
        <w:numPr>
          <w:ilvl w:val="0"/>
          <w:numId w:val="48"/>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53B093F" w:rsidR="00E71576" w:rsidRPr="001E7C4F" w:rsidRDefault="001E7C4F" w:rsidP="001E7C4F">
      <w:pPr>
        <w:pStyle w:val="Nidungvnbn"/>
        <w:numPr>
          <w:ilvl w:val="0"/>
          <w:numId w:val="48"/>
        </w:numPr>
        <w:jc w:val="left"/>
        <w:rPr>
          <w:rFonts w:eastAsiaTheme="minorEastAsia"/>
        </w:rPr>
      </w:pP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F33E21">
      <w:pPr>
        <w:pStyle w:val="Nidungvnbn"/>
        <w:numPr>
          <w:ilvl w:val="0"/>
          <w:numId w:val="4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 xml:space="preserve">The derivative of </m:t>
        </m:r>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403392"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m:t>
        </m:r>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
          <w:rPr>
            <w:rFonts w:ascii="Cambria Math" w:eastAsiaTheme="minorEastAsia" w:hAnsi="Cambria Math"/>
          </w:rPr>
          <m:t xml:space="preserve">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045CBB" w:rsidP="00045CBB">
      <w:pPr>
        <w:pStyle w:val="Nidungvnbn"/>
        <w:numPr>
          <w:ilvl w:val="0"/>
          <w:numId w:val="50"/>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045CBB" w:rsidP="00045CBB">
      <w:pPr>
        <w:pStyle w:val="Nidungvnbn"/>
        <w:numPr>
          <w:ilvl w:val="0"/>
          <w:numId w:val="50"/>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6B066F79" w:rsidR="000A3B4C" w:rsidRPr="000A3B4C" w:rsidRDefault="000A3B4C" w:rsidP="000A3B4C">
      <w:pPr>
        <w:pStyle w:val="Nidungvnbn"/>
        <w:ind w:left="1080" w:firstLine="0"/>
        <w:jc w:val="left"/>
        <w:rPr>
          <w:rFonts w:eastAsiaTheme="minorEastAsia" w:cs="Times New Roman"/>
          <w:color w:val="374151"/>
        </w:rPr>
      </w:pPr>
      <w:r w:rsidRPr="008A5B5C">
        <w:rPr>
          <w:rFonts w:eastAsiaTheme="minorEastAsia"/>
        </w:rPr>
        <w:t>From</w:t>
      </w:r>
      <w:r>
        <w:rPr>
          <w:rFonts w:eastAsiaTheme="minorEastAsia"/>
        </w:rPr>
        <w:t xml:space="preserve"> </w:t>
      </w:r>
      <w:r>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r w:rsidRPr="008A5B5C">
        <w:rPr>
          <w:rFonts w:eastAsiaTheme="minorEastAsia"/>
        </w:rPr>
        <w:t>, the equation becomes:</w:t>
      </w:r>
    </w:p>
    <w:p w14:paraId="76C48ED5" w14:textId="24E05B51" w:rsidR="008F0293" w:rsidRDefault="00403392"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8F0293">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oMath>
    </w:p>
    <w:p w14:paraId="79002C97" w14:textId="11B0919A" w:rsidR="008F0293" w:rsidRDefault="008F0293" w:rsidP="00045CBB">
      <w:pPr>
        <w:pStyle w:val="Nidungvnbn"/>
        <w:ind w:left="1080" w:firstLine="360"/>
        <w:jc w:val="left"/>
        <w:rPr>
          <w:rFonts w:eastAsiaTheme="minorEastAsia" w:cs="Times New Roman"/>
          <w:color w:val="374151"/>
        </w:rPr>
      </w:pPr>
      <w:r>
        <w:rPr>
          <w:rFonts w:eastAsiaTheme="minorEastAsia" w:cs="Times New Roman"/>
          <w:color w:val="374151"/>
        </w:rPr>
        <w:t xml:space="preserve">= </w:t>
      </w:r>
      <m:oMath>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(4+4)</m:t>
            </m:r>
            <m:r>
              <w:rPr>
                <w:rFonts w:ascii="Cambria Math" w:eastAsiaTheme="minorEastAsia" w:hAnsi="Cambria Math"/>
              </w:rPr>
              <m:t xml:space="preserve">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oMath>
    </w:p>
    <w:p w14:paraId="34E4FC4A" w14:textId="0140315A" w:rsidR="008F0293" w:rsidRDefault="00045CBB" w:rsidP="008F0293">
      <w:pPr>
        <w:pStyle w:val="Nidungvnbn"/>
        <w:ind w:left="1080" w:firstLine="0"/>
        <w:jc w:val="left"/>
        <w:rPr>
          <w:rFonts w:eastAsiaTheme="minorEastAsia" w:cs="Times New Roman"/>
          <w:color w:val="374151"/>
        </w:rPr>
      </w:pPr>
      <m:oMath>
        <m:r>
          <w:rPr>
            <w:rFonts w:ascii="Cambria Math" w:eastAsiaTheme="minorEastAsia" w:hAnsi="Cambria Math" w:cs="Times New Roman"/>
            <w:color w:val="374151"/>
          </w:rPr>
          <w:tab/>
        </m:r>
      </m:oMath>
      <w:r>
        <w:rPr>
          <w:rFonts w:eastAsiaTheme="minorEastAsia" w:cs="Times New Roman"/>
          <w:color w:val="374151"/>
        </w:rPr>
        <w:tab/>
      </w:r>
      <w:r w:rsidR="008F0293">
        <w:rPr>
          <w:rFonts w:eastAsiaTheme="minorEastAsia" w:cs="Times New Roman"/>
          <w:color w:val="374151"/>
        </w:rPr>
        <w:t xml:space="preserve">= </w:t>
      </w:r>
      <m:oMath>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w:p>
    <w:p w14:paraId="4E805285" w14:textId="16B1E9B1" w:rsidR="008F0293" w:rsidRDefault="008F0293" w:rsidP="008F0293">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045CBB">
        <w:rPr>
          <w:rFonts w:eastAsiaTheme="minorEastAsia" w:cs="Times New Roman"/>
          <w:color w:val="374151"/>
        </w:rPr>
        <w:tab/>
      </w:r>
      <w:r>
        <w:rPr>
          <w:rFonts w:eastAsiaTheme="minorEastAsia" w:cs="Times New Roman"/>
          <w:color w:val="374151"/>
        </w:rPr>
        <w:t xml:space="preserve">= </w:t>
      </w:r>
      <m:oMath>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w:p>
    <w:p w14:paraId="7BA1B370" w14:textId="38ED54ED" w:rsidR="00045CBB" w:rsidRDefault="00045CBB" w:rsidP="00045CBB">
      <w:pPr>
        <w:pStyle w:val="Nidungvnbn"/>
        <w:ind w:left="1080" w:firstLine="0"/>
        <w:jc w:val="left"/>
        <w:rPr>
          <w:rFonts w:eastAsiaTheme="minorEastAsia" w:cs="Times New Roman"/>
          <w:color w:val="374151"/>
        </w:rPr>
      </w:pPr>
      <m:oMath>
        <m:r>
          <w:rPr>
            <w:rFonts w:ascii="Cambria Math" w:eastAsiaTheme="minorEastAsia" w:hAnsi="Cambria Math" w:cs="Times New Roman"/>
            <w:color w:val="374151"/>
          </w:rPr>
          <w:tab/>
        </m:r>
      </m:oMath>
      <w:r>
        <w:rPr>
          <w:rFonts w:eastAsiaTheme="minorEastAsia" w:cs="Times New Roman"/>
          <w:color w:val="374151"/>
        </w:rPr>
        <w:tab/>
      </w:r>
      <w:r>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2D1D4F0" w:rsidR="00F33E21" w:rsidRPr="00F33E21" w:rsidRDefault="008F0293" w:rsidP="00F33E21">
      <w:pPr>
        <w:pStyle w:val="Nidungvnbn"/>
        <w:numPr>
          <w:ilvl w:val="0"/>
          <w:numId w:val="45"/>
        </w:numPr>
        <w:jc w:val="left"/>
        <w:rPr>
          <w:rFonts w:eastAsiaTheme="minorEastAsia"/>
        </w:rPr>
      </w:pP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20589AA6"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 xml:space="preserve"> :</w:t>
      </w:r>
    </w:p>
    <w:p w14:paraId="158719B5" w14:textId="023198AB" w:rsidR="000A3B4C" w:rsidRPr="000A3B4C" w:rsidRDefault="000A3B4C"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r w:rsidRPr="008A5B5C">
        <w:rPr>
          <w:rFonts w:eastAsiaTheme="minorEastAsia"/>
        </w:rPr>
        <w:t>:</w:t>
      </w:r>
    </w:p>
    <w:bookmarkStart w:id="28" w:name="_GoBack"/>
    <w:p w14:paraId="0472F98A" w14:textId="06430C46" w:rsidR="000A3B4C" w:rsidRPr="00FA0D0A" w:rsidRDefault="00FA0D0A" w:rsidP="000A3B4C">
      <w:pPr>
        <w:pStyle w:val="Nidungvnbn"/>
        <w:ind w:left="1080" w:firstLine="0"/>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 xml:space="preserve">= </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07EA4DFC" w14:textId="18BC503B" w:rsidR="00FA0D0A" w:rsidRPr="00FA0D0A" w:rsidRDefault="00FA0D0A" w:rsidP="000A3B4C">
      <w:pPr>
        <w:pStyle w:val="Nidungvnbn"/>
        <w:ind w:left="1080" w:firstLine="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53D1690A" w14:textId="6BB8F29B" w:rsidR="008F0293" w:rsidRPr="00FA0D0A" w:rsidRDefault="00FA0D0A" w:rsidP="00603000">
      <w:pPr>
        <w:pStyle w:val="Nidungvnbn"/>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w:lastRenderedPageBreak/>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07A695BC" w14:textId="4577CCB5" w:rsidR="008F0293" w:rsidRDefault="008F0293" w:rsidP="00603000">
      <w:pPr>
        <w:pStyle w:val="Nidungvnbn"/>
        <w:jc w:val="left"/>
        <w:rPr>
          <w:rFonts w:eastAsiaTheme="minorEastAsia" w:cs="Times New Roman"/>
          <w:color w:val="374151"/>
        </w:rPr>
      </w:pPr>
      <w:r>
        <w:rPr>
          <w:rFonts w:eastAsiaTheme="minorEastAsia" w:cs="Times New Roman"/>
          <w:color w:val="374151"/>
        </w:rPr>
        <w:t>=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bookmarkEnd w:id="28"/>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403392"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02DCF883" w:rsidR="00E16AB2" w:rsidRPr="0019426B" w:rsidRDefault="00403392"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1E4069F1"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p>
    <w:p w14:paraId="37A57052" w14:textId="49A6E76D" w:rsidR="007F63C1" w:rsidRPr="007F63C1" w:rsidRDefault="007F63C1" w:rsidP="007F63C1">
      <w:pPr>
        <w:pStyle w:val="Nidungvnbn"/>
        <w:numPr>
          <w:ilvl w:val="0"/>
          <w:numId w:val="41"/>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503B07FA" w:rsidR="007F63C1" w:rsidRDefault="007F63C1" w:rsidP="007F63C1">
      <w:pPr>
        <w:pStyle w:val="Nidungvnbn"/>
        <w:numPr>
          <w:ilvl w:val="0"/>
          <w:numId w:val="41"/>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 ?</w:t>
      </w:r>
    </w:p>
    <w:p w14:paraId="329529D6" w14:textId="14D5ECA1" w:rsidR="007F63C1" w:rsidRDefault="007F63C1" w:rsidP="007F63C1">
      <w:pPr>
        <w:pStyle w:val="Nidungvnbn"/>
        <w:numPr>
          <w:ilvl w:val="0"/>
          <w:numId w:val="41"/>
        </w:numPr>
        <w:jc w:val="left"/>
        <w:rPr>
          <w:rFonts w:eastAsiaTheme="minorEastAsia"/>
          <w:iCs/>
        </w:rPr>
      </w:pPr>
      <w:r>
        <w:rPr>
          <w:rFonts w:eastAsiaTheme="minorEastAsia"/>
          <w:iCs/>
        </w:rPr>
        <w:t xml:space="preserve">At what points,if any,does </w:t>
      </w:r>
      <m:oMath>
        <m:r>
          <w:rPr>
            <w:rFonts w:ascii="Cambria Math" w:eastAsiaTheme="minorEastAsia" w:hAnsi="Cambria Math"/>
          </w:rPr>
          <m:t xml:space="preserve">f </m:t>
        </m:r>
      </m:oMath>
      <w:r>
        <w:rPr>
          <w:rFonts w:eastAsiaTheme="minorEastAsia"/>
          <w:iCs/>
        </w:rPr>
        <w:t>assume local maximum and minimum value ?</w:t>
      </w:r>
    </w:p>
    <w:p w14:paraId="23607463" w14:textId="77777777" w:rsidR="007F63C1" w:rsidRDefault="007F63C1" w:rsidP="007F63C1">
      <w:pPr>
        <w:pStyle w:val="Nidungvnbn"/>
        <w:numPr>
          <w:ilvl w:val="0"/>
          <w:numId w:val="41"/>
        </w:numPr>
        <w:jc w:val="center"/>
        <w:rPr>
          <w:i/>
          <w:iCs/>
          <w:u w:val="single"/>
        </w:rPr>
      </w:pPr>
      <w:r>
        <w:rPr>
          <w:i/>
          <w:iCs/>
          <w:u w:val="single"/>
        </w:rPr>
        <w:t>Solving</w:t>
      </w:r>
    </w:p>
    <w:p w14:paraId="024D780B" w14:textId="06397EF1" w:rsidR="00E904E4" w:rsidRPr="000E755F" w:rsidRDefault="007F63C1" w:rsidP="000E755F">
      <w:pPr>
        <w:pStyle w:val="Nidungvnbn"/>
        <w:ind w:left="1080" w:firstLine="0"/>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6139DC4F" w:rsidR="00286C82" w:rsidRDefault="00286C82" w:rsidP="00286C82">
      <w:pPr>
        <w:pStyle w:val="Nidungvnbn"/>
        <w:ind w:left="1080" w:firstLine="0"/>
        <w:jc w:val="left"/>
        <w:rPr>
          <w:rFonts w:eastAsiaTheme="minorEastAsia" w:cs="Times New Roman"/>
          <w:color w:val="374151"/>
        </w:rPr>
      </w:pPr>
      <w:r>
        <w:rPr>
          <w:rFonts w:eastAsiaTheme="minorEastAsia" w:cs="Times New Roman"/>
          <w:color w:val="374151"/>
        </w:rPr>
        <w:t xml:space="preserve">Set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f</m:t>
            </m:r>
          </m:e>
          <m:sup>
            <m:r>
              <w:rPr>
                <w:rFonts w:ascii="Cambria Math" w:eastAsiaTheme="minorEastAsia" w:hAnsi="Cambria Math" w:cs="Times New Roman"/>
                <w:color w:val="374151"/>
              </w:rPr>
              <m:t>'</m:t>
            </m:r>
          </m:sup>
        </m:sSup>
        <m:d>
          <m:dPr>
            <m:ctrlPr>
              <w:rPr>
                <w:rFonts w:ascii="Cambria Math" w:eastAsiaTheme="minorEastAsia" w:hAnsi="Cambria Math" w:cs="Times New Roman"/>
                <w:i/>
                <w:color w:val="374151"/>
              </w:rPr>
            </m:ctrlPr>
          </m:dPr>
          <m:e>
            <m:r>
              <w:rPr>
                <w:rFonts w:ascii="Cambria Math" w:eastAsiaTheme="minorEastAsia" w:hAnsi="Cambria Math" w:cs="Times New Roman"/>
                <w:color w:val="374151"/>
              </w:rPr>
              <m:t>x</m:t>
            </m:r>
          </m:e>
        </m:d>
      </m:oMath>
      <w:r>
        <w:rPr>
          <w:rFonts w:eastAsiaTheme="minorEastAsia" w:cs="Times New Roman"/>
          <w:color w:val="374151"/>
        </w:rPr>
        <w:t xml:space="preserve"> equal to zero :</w:t>
      </w:r>
    </w:p>
    <w:p w14:paraId="2E33240B" w14:textId="09CB2BCB" w:rsidR="00286C82" w:rsidRDefault="00403392"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sidR="00286C82">
        <w:rPr>
          <w:rFonts w:eastAsiaTheme="minorEastAsia" w:cs="Times New Roman"/>
          <w:iCs/>
        </w:rPr>
        <w:t xml:space="preserve"> = 0</w:t>
      </w:r>
    </w:p>
    <w:p w14:paraId="4F6C5379" w14:textId="00480D75"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inx+cosx=0</m:t>
          </m:r>
        </m:oMath>
      </m:oMathPara>
    </w:p>
    <w:p w14:paraId="2A8A2123" w14:textId="4B1C83B3"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xml:space="preserve"> s</m:t>
          </m:r>
          <m:r>
            <w:rPr>
              <w:rFonts w:ascii="Cambria Math" w:eastAsiaTheme="minorEastAsia" w:hAnsi="Cambria Math"/>
            </w:rPr>
            <m:t>inx-cosx=0</m:t>
          </m:r>
        </m:oMath>
      </m:oMathPara>
    </w:p>
    <w:p w14:paraId="03C5B318" w14:textId="33BFA13B"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m:t>
          </m:r>
        </m:oMath>
      </m:oMathPara>
    </w:p>
    <w:p w14:paraId="49C57F63" w14:textId="50CADFB8"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s</m:t>
          </m:r>
          <m:r>
            <w:rPr>
              <w:rFonts w:ascii="Cambria Math" w:eastAsiaTheme="minorEastAsia" w:hAnsi="Cambria Math"/>
            </w:rPr>
            <m:t>inx=cosx</m:t>
          </m:r>
        </m:oMath>
      </m:oMathPara>
    </w:p>
    <w:p w14:paraId="11F56C50" w14:textId="424A4356" w:rsidR="00286C82" w:rsidRPr="009312C4" w:rsidRDefault="009312C4" w:rsidP="00286C82">
      <w:pPr>
        <w:pStyle w:val="Nidungvnbn"/>
        <w:ind w:left="1080" w:firstLine="0"/>
        <w:jc w:val="left"/>
        <w:rPr>
          <w:rFonts w:eastAsiaTheme="minorEastAsia" w:cs="Times New Roman"/>
        </w:rPr>
      </w:pPr>
      <w:r>
        <w:rPr>
          <w:rFonts w:eastAsiaTheme="minorEastAsia" w:cs="Times New Roman"/>
        </w:rPr>
        <w:t>1.</w:t>
      </w: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x</m:t>
            </m:r>
            <m:ctrlPr>
              <w:rPr>
                <w:rFonts w:ascii="Cambria Math" w:eastAsiaTheme="minorEastAsia" w:hAnsi="Cambria Math" w:cs="Times New Roman"/>
                <w:i/>
              </w:rPr>
            </m:ctrlPr>
          </m:e>
        </m:func>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oMath>
    </w:p>
    <w:p w14:paraId="7CB3B032" w14:textId="77777777" w:rsidR="009312C4" w:rsidRDefault="009312C4" w:rsidP="00286C82">
      <w:pPr>
        <w:pStyle w:val="Nidungvnbn"/>
        <w:ind w:left="1080" w:firstLine="0"/>
        <w:jc w:val="left"/>
        <w:rPr>
          <w:rFonts w:eastAsiaTheme="minorEastAsia" w:cs="Times New Roman"/>
        </w:rPr>
      </w:pPr>
    </w:p>
    <w:p w14:paraId="6CCAA4FE" w14:textId="6717C4C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 -</m:t>
              </m:r>
              <m:r>
                <m:rPr>
                  <m:sty m:val="p"/>
                </m:rPr>
                <w:rPr>
                  <w:rFonts w:ascii="Cambria Math" w:hAnsi="Cambria Math"/>
                </w:rPr>
                <m:t>cos⁡</m:t>
              </m:r>
              <m:r>
                <w:rPr>
                  <w:rFonts w:ascii="Cambria Math" w:hAnsi="Cambria Math"/>
                </w:rPr>
                <m:t>(x)</m:t>
              </m:r>
              <m:ctrlPr>
                <w:rPr>
                  <w:rFonts w:ascii="Cambria Math" w:hAnsi="Cambria Math"/>
                  <w:i/>
                </w:rPr>
              </m:ctrlPr>
            </m:e>
          </m:func>
        </m:oMath>
      </m:oMathPara>
    </w:p>
    <w:p w14:paraId="30CCD458" w14:textId="4FF4D0B2" w:rsidR="009312C4" w:rsidRPr="009312C4" w:rsidRDefault="00403392" w:rsidP="009312C4">
      <w:pPr>
        <w:pStyle w:val="Nidungvnbn"/>
        <w:ind w:left="1080" w:firstLine="0"/>
        <w:jc w:val="left"/>
        <w:rPr>
          <w:rFonts w:eastAsiaTheme="minorEastAsia" w:cs="Times New Roman"/>
        </w:rPr>
      </w:pPr>
      <m:oMathPara>
        <m:oMathParaPr>
          <m:jc m:val="left"/>
        </m:oMathParaPr>
        <m:oMath>
          <m:func>
            <m:funcPr>
              <m:ctrlPr>
                <w:rPr>
                  <w:rFonts w:ascii="Cambria Math" w:hAnsi="Cambria Math"/>
                </w:rPr>
              </m:ctrlPr>
            </m:funcPr>
            <m:fName>
              <m:sSup>
                <m:sSupPr>
                  <m:ctrlPr>
                    <w:rPr>
                      <w:rFonts w:ascii="Cambria Math" w:hAnsi="Cambria Math"/>
                    </w:rPr>
                  </m:ctrlPr>
                </m:sSupPr>
                <m:e>
                  <m:r>
                    <w:rPr>
                      <w:rFonts w:ascii="Cambria Math" w:hAnsi="Cambria Math"/>
                    </w:rPr>
                    <m:t xml:space="preserve">⟺ </m:t>
                  </m:r>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-1=0</m:t>
              </m:r>
              <m:ctrlPr>
                <w:rPr>
                  <w:rFonts w:ascii="Cambria Math" w:hAnsi="Cambria Math"/>
                  <w:i/>
                </w:rPr>
              </m:ctrlPr>
            </m:e>
          </m:func>
        </m:oMath>
      </m:oMathPara>
    </w:p>
    <w:p w14:paraId="66361956" w14:textId="51EF6A8D"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-b±</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e>
              </m:rad>
              <m:ctrlPr>
                <w:rPr>
                  <w:rFonts w:ascii="Cambria Math" w:hAnsi="Cambria Math"/>
                  <w:i/>
                </w:rPr>
              </m:ctrlPr>
            </m:num>
            <m:den>
              <m:r>
                <w:rPr>
                  <w:rFonts w:ascii="Cambria Math" w:eastAsiaTheme="minorEastAsia" w:hAnsi="Cambria Math" w:cs="Times New Roman"/>
                </w:rPr>
                <m:t>2a</m:t>
              </m:r>
            </m:den>
          </m:f>
        </m:oMath>
      </m:oMathPara>
    </w:p>
    <w:p w14:paraId="68D788AC" w14:textId="55346290"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 xml:space="preserve">Where </m:t>
          </m:r>
          <m:r>
            <w:rPr>
              <w:rFonts w:ascii="Cambria Math" w:eastAsiaTheme="minorEastAsia" w:hAnsi="Cambria Math" w:cs="Times New Roman"/>
            </w:rPr>
            <m:t>a=1,b= -1 ,c=-1</m:t>
          </m:r>
        </m:oMath>
      </m:oMathPara>
    </w:p>
    <w:p w14:paraId="55B60E5F" w14:textId="4FC9A6A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46984D87" w14:textId="4F089C88"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2FCDC9B" w14:textId="71B8DC12" w:rsidR="009312C4" w:rsidRDefault="009312C4" w:rsidP="009312C4">
      <w:pPr>
        <w:pStyle w:val="Nidungvnbn"/>
        <w:ind w:left="1080" w:firstLine="0"/>
        <w:jc w:val="left"/>
        <w:rPr>
          <w:rFonts w:eastAsiaTheme="minorEastAsia" w:cs="Times New Roman"/>
        </w:rPr>
      </w:pPr>
      <w:r>
        <w:rPr>
          <w:rFonts w:eastAsiaTheme="minorEastAsia" w:cs="Times New Roman"/>
        </w:rPr>
        <w:t>2</w:t>
      </w:r>
      <w:r w:rsidR="00996932">
        <w:rPr>
          <w:rFonts w:eastAsiaTheme="minorEastAsia" w:cs="Times New Roman"/>
        </w:rPr>
        <w:t>.</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oMath>
      <w:r>
        <w:rPr>
          <w:rFonts w:eastAsiaTheme="minorEastAsia" w:cs="Times New Roman"/>
        </w:rPr>
        <w:t xml:space="preserve"> = 1</w:t>
      </w:r>
    </w:p>
    <w:p w14:paraId="49B7D2B4" w14:textId="15F2398A" w:rsidR="009312C4" w:rsidRPr="00F33E21" w:rsidRDefault="00403392"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m:t>
          </m:r>
          <m:r>
            <w:rPr>
              <w:rFonts w:ascii="Cambria Math" w:eastAsiaTheme="minorEastAsia" w:hAnsi="Cambria Math" w:cs="Times New Roman"/>
            </w:rPr>
            <m:t>1</m:t>
          </m:r>
        </m:oMath>
      </m:oMathPara>
    </w:p>
    <w:p w14:paraId="08963016" w14:textId="1869F5A2" w:rsidR="009312C4" w:rsidRPr="00F33E21" w:rsidRDefault="009312C4"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500C1146" w14:textId="340114BB" w:rsidR="009312C4" w:rsidRPr="009312C4" w:rsidRDefault="009312C4" w:rsidP="00F33E21">
      <w:pPr>
        <w:pStyle w:val="Nidungvnbn"/>
        <w:ind w:left="1440" w:firstLine="0"/>
        <w:jc w:val="left"/>
        <w:rPr>
          <w:rFonts w:eastAsiaTheme="minorEastAsia" w:cs="Times New Roman"/>
        </w:rPr>
      </w:pPr>
      <m:oMathPara>
        <m:oMathParaPr>
          <m:jc m:val="left"/>
        </m:oMathParaPr>
        <m:oMath>
          <m:r>
            <w:rPr>
              <w:rFonts w:ascii="Cambria Math" w:eastAsiaTheme="minorEastAsia" w:hAnsi="Cambria Math" w:cs="Times New Roman"/>
            </w:rPr>
            <m:t>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05A2C27E" w14:textId="4956C7FD" w:rsidR="009312C4" w:rsidRDefault="00514575" w:rsidP="009312C4">
      <w:pPr>
        <w:pStyle w:val="Nidungvnbn"/>
        <w:ind w:left="1080" w:firstLine="0"/>
        <w:jc w:val="left"/>
        <w:rPr>
          <w:rFonts w:eastAsiaTheme="minorEastAsia" w:cs="Times New Roman"/>
        </w:rPr>
      </w:pPr>
      <w:r>
        <w:rPr>
          <w:rFonts w:eastAsiaTheme="minorEastAsia" w:cs="Times New Roman"/>
        </w:rPr>
        <w:t>b.</w:t>
      </w:r>
    </w:p>
    <w:p w14:paraId="12184D36" w14:textId="59AE0CB4"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w:t>
      </w:r>
      <w:r w:rsidRPr="00514575">
        <w:rPr>
          <w:rFonts w:eastAsiaTheme="minorEastAsia" w:cs="Times New Roman"/>
        </w:rPr>
        <w:t xml:space="preserve"> </w:t>
      </w:r>
      <w:r>
        <w:rPr>
          <w:rFonts w:eastAsiaTheme="minorEastAsia" w:cs="Times New Roman"/>
        </w:rPr>
        <w:t xml:space="preserve">x &gt;  </w:t>
      </w: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w:r>
        <w:rPr>
          <w:rFonts w:eastAsiaTheme="minorEastAsia" w:cs="Times New Roman"/>
        </w:rPr>
        <w:t xml:space="preserve"> and x &lt;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7ECC7779"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&gt;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6F7C87" w14:textId="77777777" w:rsidR="00514575" w:rsidRPr="00514575" w:rsidRDefault="00514575" w:rsidP="00514575">
      <w:pPr>
        <w:pStyle w:val="Nidungvnbn"/>
        <w:jc w:val="left"/>
        <w:rPr>
          <w:rFonts w:eastAsiaTheme="minorEastAsia" w:cs="Times New Roman"/>
        </w:rPr>
      </w:pPr>
    </w:p>
    <w:p w14:paraId="0558B04F" w14:textId="5D79FABE" w:rsidR="009312C4" w:rsidRDefault="007627DB" w:rsidP="009312C4">
      <w:pPr>
        <w:pStyle w:val="Nidungvnbn"/>
        <w:ind w:left="1080" w:firstLine="0"/>
        <w:jc w:val="left"/>
        <w:rPr>
          <w:rFonts w:eastAsiaTheme="minorEastAsia" w:cs="Times New Roman"/>
        </w:rPr>
      </w:pPr>
      <w:r>
        <w:rPr>
          <w:rFonts w:eastAsiaTheme="minorEastAsia" w:cs="Times New Roman"/>
        </w:rPr>
        <w:t>c.</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w:lastRenderedPageBreak/>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403392"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403392"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403392"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403392"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2B844889" w14:textId="77777777"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02688F6" w14:textId="32B31455" w:rsidR="0084045C" w:rsidRPr="0084045C" w:rsidRDefault="00403392" w:rsidP="0084045C">
      <w:pPr>
        <w:pStyle w:val="Nidungvnbn"/>
        <w:ind w:left="1080" w:firstLine="0"/>
        <w:jc w:val="left"/>
        <w:rPr>
          <w:rFonts w:eastAsiaTheme="minorEastAsia" w:cs="Times New Roman"/>
        </w:rPr>
      </w:pPr>
      <m:oMath>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m:t>
            </m:r>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Cambria Math" w:eastAsiaTheme="minorEastAsia" w:hAnsi="Cambria Math" w:cs="Times New Roman"/>
              </w:rPr>
              <m:t xml:space="preserve">)dx </m:t>
            </m:r>
          </m:e>
        </m:nary>
        <m:r>
          <w:rPr>
            <w:rFonts w:ascii="Cambria Math" w:eastAsiaTheme="minorEastAsia" w:hAnsi="Cambria Math" w:cs="Times New Roman"/>
          </w:rPr>
          <m:t xml:space="preserve"> </m:t>
        </m:r>
      </m:oMath>
      <w:r w:rsidR="0084045C">
        <w:rPr>
          <w:rFonts w:eastAsiaTheme="minorEastAsia" w:cs="Times New Roman"/>
        </w:rPr>
        <w:t>=</w:t>
      </w:r>
      <m:oMath>
        <m: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16285A30" w14:textId="4FE01CC6" w:rsidR="0084045C" w:rsidRPr="0084045C" w:rsidRDefault="0084045C" w:rsidP="0084045C">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x-2(</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m:t>
        </m:r>
        <m:r>
          <m:rPr>
            <m:sty m:val="p"/>
          </m:rPr>
          <w:rPr>
            <w:rFonts w:ascii="Cambria Math" w:eastAsiaTheme="minorEastAsia" w:hAnsi="Cambria Math" w:cs="Times New Roman"/>
          </w:rPr>
          <m:t>sin⁡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r>
          <w:rPr>
            <w:rFonts w:ascii="Cambria Math" w:eastAsiaTheme="minorEastAsia" w:hAnsi="Cambria Math" w:cs="Times New Roman"/>
          </w:rPr>
          <m:t>)</m:t>
        </m:r>
      </m:oMath>
      <w:r>
        <w:rPr>
          <w:rFonts w:eastAsiaTheme="minorEastAsia" w:cs="Times New Roman"/>
        </w:rPr>
        <w:t xml:space="preserve">)+C  </w:t>
      </w:r>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D60E637" w14:textId="1C072930" w:rsidR="005F7ACE" w:rsidRPr="009312C4" w:rsidRDefault="005F7ACE" w:rsidP="005F7ACE">
      <w:pPr>
        <w:pStyle w:val="Nidungvnbn"/>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hAnsi="Cambria Math"/>
            </w:rPr>
            <m:t>x2=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x3=</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,x4=</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p w14:paraId="7508E7FB" w14:textId="77777777" w:rsidR="005F7ACE" w:rsidRPr="009312C4" w:rsidRDefault="005F7ACE" w:rsidP="005F7ACE">
      <w:pPr>
        <w:pStyle w:val="Nidungvnbn"/>
        <w:ind w:left="1080" w:firstLine="0"/>
        <w:jc w:val="left"/>
        <w:rPr>
          <w:rFonts w:eastAsiaTheme="minorEastAsia" w:cs="Times New Roman"/>
        </w:rPr>
      </w:pPr>
    </w:p>
    <w:p w14:paraId="39316075" w14:textId="77777777" w:rsidR="005F7ACE" w:rsidRPr="009312C4" w:rsidRDefault="005F7ACE" w:rsidP="005F7ACE">
      <w:pPr>
        <w:pStyle w:val="Nidungvnbn"/>
        <w:ind w:left="1080" w:firstLine="0"/>
        <w:jc w:val="left"/>
        <w:rPr>
          <w:rFonts w:eastAsiaTheme="minorEastAsia" w:cs="Times New Roman"/>
        </w:rPr>
      </w:pPr>
    </w:p>
    <w:p w14:paraId="474285A7" w14:textId="5E0E2AD6" w:rsidR="005F7ACE" w:rsidRPr="009312C4" w:rsidRDefault="005F7ACE" w:rsidP="005F7ACE">
      <w:pPr>
        <w:pStyle w:val="Nidungvnbn"/>
        <w:ind w:left="1080" w:firstLine="0"/>
        <w:jc w:val="left"/>
        <w:rPr>
          <w:rFonts w:eastAsiaTheme="minorEastAsia" w:cs="Times New Roman"/>
        </w:rPr>
      </w:pPr>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A49AA8D" w14:textId="5EEF1E5A"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720D319" w14:textId="6FDAA687"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lastRenderedPageBreak/>
        <w:t xml:space="preserve">Substitute x3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114F1178" w14:textId="471F831D"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x3</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215DE297" w14:textId="7AE08D30"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x4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29CA84F6" w14:textId="6CD26810" w:rsidR="005F7ACE" w:rsidRPr="005F7ACE" w:rsidRDefault="005F7ACE" w:rsidP="005F7A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x4</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4709F32E" w14:textId="77777777" w:rsidR="008B6078" w:rsidRPr="008B6078" w:rsidRDefault="008B6078" w:rsidP="008B6078">
      <w:pPr>
        <w:pStyle w:val="Nidungvnbn"/>
        <w:ind w:left="1080" w:firstLine="0"/>
        <w:jc w:val="left"/>
        <w:rPr>
          <w:rFonts w:eastAsiaTheme="minorEastAsia" w:cs="Times New Roman"/>
          <w:color w:val="374151"/>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67E1E463"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703E415E" w14:textId="3280388D" w:rsidR="00460486" w:rsidRPr="002330BB"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oMath>
      </m:oMathPara>
    </w:p>
    <w:p w14:paraId="589A3C06" w14:textId="5BF8BB82" w:rsidR="002C1AA8" w:rsidRPr="002330BB" w:rsidRDefault="003A1F74"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oMath>
      </m:oMathPara>
    </w:p>
    <w:p w14:paraId="4AFADB48" w14:textId="760EF1AE" w:rsidR="00460486" w:rsidRPr="00484721" w:rsidRDefault="002330BB"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w:bookmarkStart w:id="29" w:name="_Hlk155269048"/>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9"/>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95ADD89" w:rsidR="000E755F" w:rsidRDefault="000E755F" w:rsidP="00E751A8">
      <w:pPr>
        <w:pStyle w:val="Nidungvnbn"/>
        <w:ind w:firstLine="0"/>
        <w:jc w:val="left"/>
        <w:rPr>
          <w:rFonts w:eastAsiaTheme="minorEastAsia"/>
          <w:iCs/>
        </w:rPr>
      </w:pPr>
      <w:r>
        <w:rPr>
          <w:rFonts w:eastAsiaTheme="minorEastAsia"/>
          <w:iCs/>
        </w:rPr>
        <w:t>7.</w:t>
      </w:r>
    </w:p>
    <w:p w14:paraId="419A14A4" w14:textId="5AA07A8A" w:rsidR="000E755F" w:rsidRDefault="000E755F" w:rsidP="000E755F">
      <w:pPr>
        <w:pStyle w:val="Nidungvnbn"/>
        <w:ind w:firstLine="0"/>
        <w:jc w:val="left"/>
        <w:rPr>
          <w:rFonts w:eastAsiaTheme="minorEastAsia"/>
          <w:iCs/>
        </w:rPr>
      </w:pPr>
      <w:r>
        <w:rPr>
          <w:rFonts w:eastAsiaTheme="minorEastAsia"/>
          <w:iCs/>
        </w:rPr>
        <w:t xml:space="preserve">We will call the series </w:t>
      </w:r>
      <w:r w:rsidR="0062426D">
        <w:rPr>
          <w:rFonts w:eastAsiaTheme="minorEastAsia"/>
          <w:iCs/>
        </w:rPr>
        <w:t>:</w:t>
      </w:r>
    </w:p>
    <w:p w14:paraId="7861CA72" w14:textId="3AADDA21" w:rsidR="0062426D" w:rsidRPr="00177F03" w:rsidRDefault="00403392"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403392"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3E5501C8"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w:r>
        <w:rPr>
          <w:rFonts w:eastAsiaTheme="minorEastAsia"/>
        </w:rPr>
        <w:t>diverges</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61E5FE98" w:rsidR="001201E0" w:rsidRPr="00177F03" w:rsidRDefault="00403392" w:rsidP="00E751A8">
      <w:pPr>
        <w:pStyle w:val="Nidungvnbn"/>
        <w:ind w:firstLine="0"/>
        <w:jc w:val="left"/>
        <w:rPr>
          <w:rFonts w:eastAsiaTheme="minorEastAsia"/>
          <w:iCs/>
        </w:rPr>
      </w:pPr>
      <m:oMathPara>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C84381" w:rsidRDefault="00177F03" w:rsidP="00F33E21">
      <w:pPr>
        <w:pStyle w:val="Nidungvnbn"/>
        <w:ind w:firstLine="0"/>
        <w:jc w:val="center"/>
        <w:rPr>
          <w:rFonts w:eastAsiaTheme="minorEastAsia"/>
          <w:iCs/>
        </w:rPr>
      </w:pPr>
      <w:r>
        <w:rPr>
          <w:rFonts w:eastAsiaTheme="minorEastAsia"/>
          <w:iCs/>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403392"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403392"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9796202" w:rsidR="0036540D" w:rsidRPr="00C52122" w:rsidRDefault="00403392" w:rsidP="0036540D">
      <w:pPr>
        <w:pStyle w:val="Nidungvnbn"/>
        <w:ind w:left="720" w:firstLine="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35F41104" w14:textId="277CAA12" w:rsidR="006138EB" w:rsidRPr="00B24941" w:rsidRDefault="00403392" w:rsidP="006138EB">
      <w:pPr>
        <w:pStyle w:val="Nidungvnbn"/>
        <w:ind w:left="720" w:firstLine="0"/>
        <w:jc w:val="left"/>
        <w:rPr>
          <w:rFonts w:eastAsiaTheme="minorEastAsia"/>
        </w:rPr>
      </w:pPr>
      <m:oMathPara>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087C08AB" w14:textId="79D76AC8" w:rsidR="008F7515" w:rsidRPr="004D55F2" w:rsidRDefault="002D0378" w:rsidP="008F7515">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21461A6B" w14:textId="4088B62B" w:rsidR="004D55F2" w:rsidRPr="004D55F2" w:rsidRDefault="002D0378" w:rsidP="004D55F2">
      <w:pPr>
        <w:pStyle w:val="Nidungvnbn"/>
        <w:ind w:left="720" w:firstLine="0"/>
        <w:jc w:val="left"/>
        <w:rPr>
          <w:rFonts w:eastAsiaTheme="minorEastAsia"/>
        </w:rPr>
      </w:pPr>
      <m:oMathPara>
        <m:oMath>
          <m:r>
            <w:rPr>
              <w:rFonts w:ascii="Cambria Math" w:hAnsi="Cambria Math"/>
            </w:rPr>
            <w:lastRenderedPageBreak/>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oMath>
      </m:oMathPara>
    </w:p>
    <w:p w14:paraId="1CF18E24" w14:textId="685619D1" w:rsidR="004D55F2" w:rsidRPr="00B24941" w:rsidRDefault="00D16FFB" w:rsidP="008F7515">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oMath>
      </m:oMathPara>
    </w:p>
    <w:p w14:paraId="0DE393D0" w14:textId="0DDCC7DA" w:rsidR="006A22DD" w:rsidRPr="00B24941" w:rsidRDefault="006A22DD" w:rsidP="006A22DD">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oMath>
      </m:oMathPara>
    </w:p>
    <w:p w14:paraId="468BF3E5" w14:textId="51B5861D" w:rsidR="00EF06CF" w:rsidRPr="00EF06CF" w:rsidRDefault="00B86D19" w:rsidP="00EF06CF">
      <w:pPr>
        <w:pStyle w:val="Nidungvnbn"/>
        <w:ind w:left="720" w:firstLine="0"/>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569DC199" w14:textId="77777777" w:rsidR="000972A3" w:rsidRPr="000972A3" w:rsidRDefault="00EF7F89" w:rsidP="00EF06CF">
      <w:pPr>
        <w:pStyle w:val="Nidungvnbn"/>
        <w:ind w:left="720" w:firstLine="0"/>
        <w:jc w:val="left"/>
        <w:rPr>
          <w:rFonts w:ascii="Cambria Math" w:eastAsiaTheme="minorEastAsia" w:hAnsi="Cambria Math"/>
          <w:i/>
        </w:rPr>
      </w:pPr>
      <w:r>
        <w:rPr>
          <w:rFonts w:eastAsiaTheme="minorEastAsia"/>
        </w:rPr>
        <w:t>L’H:</w:t>
      </w:r>
      <w:r w:rsidRPr="00EF7F89">
        <w:rPr>
          <w:rFonts w:ascii="Cambria Math" w:hAnsi="Cambria Math"/>
          <w:i/>
        </w:rPr>
        <w:br/>
      </w:r>
      <m:oMathPara>
        <m:oMath>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oMath>
      </m:oMathPara>
    </w:p>
    <w:p w14:paraId="1D081CAC" w14:textId="77777777" w:rsidR="00D54834" w:rsidRPr="00D54834" w:rsidRDefault="00D54834" w:rsidP="00EF06CF">
      <w:pPr>
        <w:pStyle w:val="Nidungvnbn"/>
        <w:ind w:left="720" w:firstLine="0"/>
        <w:jc w:val="left"/>
        <w:rPr>
          <w:rFonts w:ascii="Cambria Math" w:eastAsiaTheme="minorEastAsia" w:hAnsi="Cambria Math"/>
          <w:i/>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oMath>
      </m:oMathPara>
    </w:p>
    <w:p w14:paraId="3815BF09" w14:textId="6863906D" w:rsidR="00C26490" w:rsidRPr="00C26490" w:rsidRDefault="00C26490" w:rsidP="00EF06CF">
      <w:pPr>
        <w:pStyle w:val="Nidungvnbn"/>
        <w:ind w:left="720" w:firstLine="0"/>
        <w:jc w:val="left"/>
        <w:rPr>
          <w:rFonts w:ascii="Cambria Math" w:eastAsiaTheme="minorEastAsia" w:hAnsi="Cambria Math"/>
          <w:i/>
        </w:rPr>
      </w:pPr>
      <m:oMathPara>
        <m:oMath>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oMath>
      </m:oMathPara>
    </w:p>
    <w:p w14:paraId="21DBE454" w14:textId="7CBC79EC" w:rsidR="00EF06CF" w:rsidRPr="00EF06CF" w:rsidRDefault="00C26490" w:rsidP="00EF06CF">
      <w:pPr>
        <w:pStyle w:val="Nidungvnbn"/>
        <w:ind w:left="720" w:firstLine="0"/>
        <w:jc w:val="left"/>
        <w:rPr>
          <w:rFonts w:eastAsiaTheme="minorEastAsia"/>
        </w:rPr>
      </w:pPr>
      <m:oMathPara>
        <m:oMath>
          <m: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oMath>
      </m:oMathPara>
    </w:p>
    <w:p w14:paraId="1C8E2C33" w14:textId="26334F5E" w:rsidR="00B24941" w:rsidRPr="00C52122" w:rsidRDefault="00A21978" w:rsidP="006138EB">
      <w:pPr>
        <w:pStyle w:val="Nidungvnbn"/>
        <w:ind w:left="720" w:firstLine="0"/>
        <w:jc w:val="left"/>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15830E9" w14:textId="5D1D2C18" w:rsidR="00DC05CC" w:rsidRPr="00F50286" w:rsidRDefault="00375953" w:rsidP="00E751A8">
      <w:pPr>
        <w:pStyle w:val="Nidungvnbn"/>
        <w:ind w:firstLine="0"/>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D1D1695" w14:textId="59517A96" w:rsidR="00F50286" w:rsidRPr="00686B30" w:rsidRDefault="00F50286"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3FEB638" w14:textId="492CDBFC" w:rsidR="00686B30" w:rsidRPr="007B74A0" w:rsidRDefault="00686B30" w:rsidP="00E751A8">
      <w:pPr>
        <w:pStyle w:val="Nidungvnbn"/>
        <w:ind w:firstLine="0"/>
        <w:jc w:val="left"/>
        <w:rPr>
          <w:rFonts w:eastAsiaTheme="minorEastAsia"/>
        </w:rPr>
      </w:pPr>
      <m:oMathPara>
        <m:oMath>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7885A10" w14:textId="008B8241" w:rsidR="007B74A0" w:rsidRPr="00703101" w:rsidRDefault="007B74A0"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757D1B39" w14:textId="7DA3A5DC" w:rsidR="00703101" w:rsidRPr="00825C8B" w:rsidRDefault="00703101" w:rsidP="00E751A8">
      <w:pPr>
        <w:pStyle w:val="Nidungvnbn"/>
        <w:ind w:firstLine="0"/>
        <w:jc w:val="left"/>
        <w:rPr>
          <w:rFonts w:eastAsiaTheme="minorEastAsia"/>
        </w:rPr>
      </w:pPr>
      <m:oMathPara>
        <m:oMath>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3F77077E" w:rsidR="00825C8B" w:rsidRDefault="00825C8B" w:rsidP="00E751A8">
      <w:pPr>
        <w:pStyle w:val="Nidungvnbn"/>
        <w:ind w:firstLine="0"/>
        <w:jc w:val="left"/>
        <w:rPr>
          <w:rFonts w:eastAsiaTheme="minorEastAsia"/>
        </w:rPr>
      </w:pPr>
      <w:r>
        <w:rPr>
          <w:rFonts w:eastAsiaTheme="minorEastAsia"/>
        </w:rPr>
        <w:t>9.</w:t>
      </w:r>
      <w:r w:rsidR="00F33E21">
        <w:rPr>
          <w:rFonts w:eastAsiaTheme="minorEastAsia"/>
        </w:rPr>
        <w:t xml:space="preserve">One thousand earphones sell for $55 each,resulting in a revenue of (1000)($55) = $55,000.For each $5 increase in the price,20 fewer earphones are sold. For ex,if the </w:t>
      </w:r>
      <w:r w:rsidR="00F33E21">
        <w:rPr>
          <w:rFonts w:eastAsiaTheme="minorEastAsia"/>
        </w:rPr>
        <w:lastRenderedPageBreak/>
        <w:t>price of each earphone is $60,there will be 980 (1000-20) earphones sold;</w:t>
      </w:r>
      <w:r w:rsidR="00F33E21" w:rsidRPr="00F33E21">
        <w:rPr>
          <w:rFonts w:eastAsiaTheme="minorEastAsia"/>
        </w:rPr>
        <w:t xml:space="preserve"> </w:t>
      </w:r>
      <w:r w:rsidR="00F33E21">
        <w:rPr>
          <w:rFonts w:eastAsiaTheme="minorEastAsia"/>
        </w:rPr>
        <w:t>if</w:t>
      </w:r>
      <w:r w:rsidR="00F33E21">
        <w:rPr>
          <w:rFonts w:eastAsiaTheme="minorEastAsia"/>
        </w:rPr>
        <w:t xml:space="preserve"> the price of each earphone is $</w:t>
      </w:r>
      <w:r w:rsidR="00F33E21">
        <w:rPr>
          <w:rFonts w:eastAsiaTheme="minorEastAsia"/>
        </w:rPr>
        <w:t>65,there will be 96</w:t>
      </w:r>
      <w:r w:rsidR="00F33E21">
        <w:rPr>
          <w:rFonts w:eastAsiaTheme="minorEastAsia"/>
        </w:rPr>
        <w:t>0 (</w:t>
      </w:r>
      <w:r w:rsidR="00F33E21">
        <w:rPr>
          <w:rFonts w:eastAsiaTheme="minorEastAsia"/>
        </w:rPr>
        <w:t>1000-4</w:t>
      </w:r>
      <w:r w:rsidR="00F33E21">
        <w:rPr>
          <w:rFonts w:eastAsiaTheme="minorEastAsia"/>
        </w:rPr>
        <w:t>0) earphones sold</w:t>
      </w:r>
      <w:r w:rsidR="00F33E21">
        <w:rPr>
          <w:rFonts w:eastAsiaTheme="minorEastAsia"/>
        </w:rPr>
        <w:t>; so on. Find the revenue in case the price of each earphone is $225.</w:t>
      </w:r>
    </w:p>
    <w:p w14:paraId="10AEA29B" w14:textId="77777777" w:rsidR="00F33E21" w:rsidRPr="00C84381" w:rsidRDefault="00F33E21" w:rsidP="00F33E21">
      <w:pPr>
        <w:pStyle w:val="Nidungvnbn"/>
        <w:ind w:firstLine="0"/>
        <w:jc w:val="center"/>
        <w:rPr>
          <w:rFonts w:eastAsiaTheme="minorEastAsia"/>
          <w:iCs/>
        </w:rPr>
      </w:pPr>
      <w:r>
        <w:rPr>
          <w:rFonts w:eastAsiaTheme="minorEastAsia"/>
          <w:iCs/>
        </w:rPr>
        <w:t>Solving</w:t>
      </w:r>
    </w:p>
    <w:p w14:paraId="54673A06" w14:textId="77777777" w:rsidR="00F33E21" w:rsidRDefault="00F33E21" w:rsidP="00E751A8">
      <w:pPr>
        <w:pStyle w:val="Nidungvnbn"/>
        <w:ind w:firstLine="0"/>
        <w:jc w:val="left"/>
        <w:rPr>
          <w:rFonts w:eastAsiaTheme="minorEastAsia"/>
        </w:rPr>
      </w:pPr>
    </w:p>
    <w:p w14:paraId="02D71C2A" w14:textId="37252C66" w:rsidR="00825C8B" w:rsidRDefault="00825C8B" w:rsidP="00E751A8">
      <w:pPr>
        <w:pStyle w:val="Nidungvnbn"/>
        <w:ind w:firstLine="0"/>
        <w:jc w:val="left"/>
        <w:rPr>
          <w:rFonts w:eastAsiaTheme="minorEastAsia"/>
        </w:rPr>
      </w:pPr>
      <w:r>
        <w:rPr>
          <w:rFonts w:eastAsiaTheme="minorEastAsia"/>
        </w:rPr>
        <w:t xml:space="preserve">Define :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403392" w:rsidRDefault="00403392">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403392" w:rsidRDefault="00403392">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403392" w:rsidRDefault="00403392">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403392" w:rsidRDefault="00403392">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403392" w:rsidRDefault="00403392">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403392" w:rsidRDefault="00403392"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403392" w:rsidRDefault="00403392"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403392" w:rsidRDefault="00403392">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403392" w:rsidRDefault="00403392">
      <w:pPr>
        <w:pStyle w:val="CommentText"/>
      </w:pPr>
      <w:r>
        <w:t>GS: Giáo sư</w:t>
      </w:r>
    </w:p>
    <w:p w14:paraId="4E2AE1BB" w14:textId="77777777" w:rsidR="00403392" w:rsidRDefault="00403392">
      <w:pPr>
        <w:pStyle w:val="CommentText"/>
      </w:pPr>
      <w:r>
        <w:t>PGS. TS.: Phó giáo sư.Tiến sĩ</w:t>
      </w:r>
    </w:p>
    <w:p w14:paraId="5E22A696" w14:textId="77777777" w:rsidR="00403392" w:rsidRDefault="00403392">
      <w:pPr>
        <w:pStyle w:val="CommentText"/>
      </w:pPr>
      <w:r>
        <w:t>TS: Tiến sĩ</w:t>
      </w:r>
    </w:p>
    <w:p w14:paraId="725DB8A8" w14:textId="77777777" w:rsidR="00403392" w:rsidRDefault="00403392">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2A945028" w16cid:durableId="33092917"/>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60B6D" w14:textId="77777777" w:rsidR="00592107" w:rsidRDefault="00592107" w:rsidP="00453AB1">
      <w:r>
        <w:separator/>
      </w:r>
    </w:p>
  </w:endnote>
  <w:endnote w:type="continuationSeparator" w:id="0">
    <w:p w14:paraId="3BCBD301" w14:textId="77777777" w:rsidR="00592107" w:rsidRDefault="00592107" w:rsidP="00453AB1">
      <w:r>
        <w:continuationSeparator/>
      </w:r>
    </w:p>
  </w:endnote>
  <w:endnote w:type="continuationNotice" w:id="1">
    <w:p w14:paraId="3555C1D1" w14:textId="77777777" w:rsidR="00592107" w:rsidRDefault="00592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62FF2" w14:textId="77777777" w:rsidR="00592107" w:rsidRDefault="00592107" w:rsidP="00453AB1">
      <w:r>
        <w:separator/>
      </w:r>
    </w:p>
  </w:footnote>
  <w:footnote w:type="continuationSeparator" w:id="0">
    <w:p w14:paraId="0FEAA4F0" w14:textId="77777777" w:rsidR="00592107" w:rsidRDefault="00592107" w:rsidP="00453AB1">
      <w:r>
        <w:continuationSeparator/>
      </w:r>
    </w:p>
  </w:footnote>
  <w:footnote w:type="continuationNotice" w:id="1">
    <w:p w14:paraId="4C9DE313" w14:textId="77777777" w:rsidR="00592107" w:rsidRDefault="005921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403392" w:rsidRPr="00453AB1" w:rsidRDefault="00403392">
    <w:pPr>
      <w:pStyle w:val="Header"/>
      <w:jc w:val="center"/>
      <w:rPr>
        <w:rStyle w:val="NidungvnbnChar"/>
      </w:rPr>
    </w:pPr>
  </w:p>
  <w:p w14:paraId="5E50F13B" w14:textId="77777777" w:rsidR="00403392" w:rsidRDefault="00403392"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403392" w:rsidRDefault="00403392">
        <w:pPr>
          <w:pStyle w:val="Header"/>
          <w:jc w:val="center"/>
        </w:pPr>
        <w:r>
          <w:fldChar w:fldCharType="begin"/>
        </w:r>
        <w:r>
          <w:instrText xml:space="preserve"> PAGE   \* MERGEFORMAT </w:instrText>
        </w:r>
        <w:r>
          <w:fldChar w:fldCharType="separate"/>
        </w:r>
        <w:r w:rsidR="00674EF6">
          <w:rPr>
            <w:noProof/>
          </w:rPr>
          <w:t>ii</w:t>
        </w:r>
        <w:r>
          <w:rPr>
            <w:noProof/>
          </w:rPr>
          <w:fldChar w:fldCharType="end"/>
        </w:r>
      </w:p>
    </w:sdtContent>
  </w:sdt>
  <w:p w14:paraId="4DD87CD9" w14:textId="77777777" w:rsidR="00403392" w:rsidRDefault="00403392"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403392" w:rsidRPr="00453AB1" w:rsidRDefault="0040339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674EF6">
          <w:rPr>
            <w:rStyle w:val="NidungvnbnChar"/>
            <w:noProof/>
          </w:rPr>
          <w:t>8</w:t>
        </w:r>
        <w:r w:rsidRPr="00453AB1">
          <w:rPr>
            <w:rStyle w:val="NidungvnbnChar"/>
          </w:rPr>
          <w:fldChar w:fldCharType="end"/>
        </w:r>
      </w:p>
    </w:sdtContent>
  </w:sdt>
  <w:p w14:paraId="50BFA5DF" w14:textId="77777777" w:rsidR="00403392" w:rsidRDefault="00403392"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10271A"/>
    <w:multiLevelType w:val="hybridMultilevel"/>
    <w:tmpl w:val="A6268914"/>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92097"/>
    <w:multiLevelType w:val="hybridMultilevel"/>
    <w:tmpl w:val="0298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113552"/>
    <w:multiLevelType w:val="hybridMultilevel"/>
    <w:tmpl w:val="E1FAC254"/>
    <w:lvl w:ilvl="0" w:tplc="0D0C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2D3E19"/>
    <w:multiLevelType w:val="hybridMultilevel"/>
    <w:tmpl w:val="48AA335E"/>
    <w:lvl w:ilvl="0" w:tplc="EF182D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668EA"/>
    <w:multiLevelType w:val="hybridMultilevel"/>
    <w:tmpl w:val="E1FAC2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4D1658"/>
    <w:multiLevelType w:val="hybridMultilevel"/>
    <w:tmpl w:val="B718C7A8"/>
    <w:lvl w:ilvl="0" w:tplc="F264928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AE6ED5"/>
    <w:multiLevelType w:val="hybridMultilevel"/>
    <w:tmpl w:val="4F96A826"/>
    <w:lvl w:ilvl="0" w:tplc="600636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DC5018"/>
    <w:multiLevelType w:val="hybridMultilevel"/>
    <w:tmpl w:val="E158AE6E"/>
    <w:lvl w:ilvl="0" w:tplc="ECDE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D26B35"/>
    <w:multiLevelType w:val="hybridMultilevel"/>
    <w:tmpl w:val="3E828CD4"/>
    <w:lvl w:ilvl="0" w:tplc="05CA5274">
      <w:start w:val="1"/>
      <w:numFmt w:val="lowerLetter"/>
      <w:lvlText w:val="%1."/>
      <w:lvlJc w:val="left"/>
      <w:pPr>
        <w:ind w:left="2520" w:hanging="360"/>
      </w:pPr>
      <w:rPr>
        <w:rFonts w:eastAsia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3C260F"/>
    <w:multiLevelType w:val="hybridMultilevel"/>
    <w:tmpl w:val="A81A829C"/>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1">
    <w:nsid w:val="7AA60EC4"/>
    <w:multiLevelType w:val="hybridMultilevel"/>
    <w:tmpl w:val="560EEC7C"/>
    <w:lvl w:ilvl="0" w:tplc="600636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FBF06AA"/>
    <w:multiLevelType w:val="hybridMultilevel"/>
    <w:tmpl w:val="C56C70CA"/>
    <w:lvl w:ilvl="0" w:tplc="05CA527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5"/>
  </w:num>
  <w:num w:numId="3">
    <w:abstractNumId w:val="32"/>
  </w:num>
  <w:num w:numId="4">
    <w:abstractNumId w:val="42"/>
  </w:num>
  <w:num w:numId="5">
    <w:abstractNumId w:val="0"/>
  </w:num>
  <w:num w:numId="6">
    <w:abstractNumId w:val="7"/>
  </w:num>
  <w:num w:numId="7">
    <w:abstractNumId w:val="29"/>
  </w:num>
  <w:num w:numId="8">
    <w:abstractNumId w:val="37"/>
  </w:num>
  <w:num w:numId="9">
    <w:abstractNumId w:val="3"/>
  </w:num>
  <w:num w:numId="10">
    <w:abstractNumId w:val="17"/>
  </w:num>
  <w:num w:numId="11">
    <w:abstractNumId w:val="39"/>
  </w:num>
  <w:num w:numId="12">
    <w:abstractNumId w:val="43"/>
  </w:num>
  <w:num w:numId="13">
    <w:abstractNumId w:val="13"/>
  </w:num>
  <w:num w:numId="14">
    <w:abstractNumId w:val="27"/>
  </w:num>
  <w:num w:numId="15">
    <w:abstractNumId w:val="26"/>
  </w:num>
  <w:num w:numId="16">
    <w:abstractNumId w:val="16"/>
  </w:num>
  <w:num w:numId="17">
    <w:abstractNumId w:val="34"/>
  </w:num>
  <w:num w:numId="18">
    <w:abstractNumId w:val="40"/>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5"/>
  </w:num>
  <w:num w:numId="24">
    <w:abstractNumId w:val="11"/>
  </w:num>
  <w:num w:numId="25">
    <w:abstractNumId w:val="5"/>
  </w:num>
  <w:num w:numId="26">
    <w:abstractNumId w:val="5"/>
  </w:num>
  <w:num w:numId="27">
    <w:abstractNumId w:val="36"/>
  </w:num>
  <w:num w:numId="28">
    <w:abstractNumId w:val="6"/>
  </w:num>
  <w:num w:numId="29">
    <w:abstractNumId w:val="22"/>
  </w:num>
  <w:num w:numId="30">
    <w:abstractNumId w:val="30"/>
  </w:num>
  <w:num w:numId="31">
    <w:abstractNumId w:val="14"/>
  </w:num>
  <w:num w:numId="32">
    <w:abstractNumId w:val="31"/>
  </w:num>
  <w:num w:numId="33">
    <w:abstractNumId w:val="12"/>
  </w:num>
  <w:num w:numId="34">
    <w:abstractNumId w:val="23"/>
  </w:num>
  <w:num w:numId="35">
    <w:abstractNumId w:val="18"/>
  </w:num>
  <w:num w:numId="36">
    <w:abstractNumId w:val="19"/>
  </w:num>
  <w:num w:numId="37">
    <w:abstractNumId w:val="44"/>
  </w:num>
  <w:num w:numId="38">
    <w:abstractNumId w:val="41"/>
  </w:num>
  <w:num w:numId="39">
    <w:abstractNumId w:val="33"/>
  </w:num>
  <w:num w:numId="40">
    <w:abstractNumId w:val="24"/>
  </w:num>
  <w:num w:numId="41">
    <w:abstractNumId w:val="4"/>
  </w:num>
  <w:num w:numId="42">
    <w:abstractNumId w:val="38"/>
  </w:num>
  <w:num w:numId="43">
    <w:abstractNumId w:val="15"/>
  </w:num>
  <w:num w:numId="44">
    <w:abstractNumId w:val="9"/>
  </w:num>
  <w:num w:numId="45">
    <w:abstractNumId w:val="20"/>
  </w:num>
  <w:num w:numId="46">
    <w:abstractNumId w:val="8"/>
  </w:num>
  <w:num w:numId="47">
    <w:abstractNumId w:val="10"/>
  </w:num>
  <w:num w:numId="48">
    <w:abstractNumId w:val="21"/>
  </w:num>
  <w:num w:numId="49">
    <w:abstractNumId w:val="28"/>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F84"/>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2BEB"/>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27"/>
    <w:rsid w:val="000C1872"/>
    <w:rsid w:val="00401E66"/>
    <w:rsid w:val="00BD7109"/>
    <w:rsid w:val="00DF40F4"/>
    <w:rsid w:val="00EA2F27"/>
    <w:rsid w:val="00F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109"/>
    <w:rPr>
      <w:color w:val="808080"/>
    </w:rPr>
  </w:style>
  <w:style w:type="paragraph" w:customStyle="1" w:styleId="9A5A4FE5EBF44254A894B5AF692A0EF0">
    <w:name w:val="9A5A4FE5EBF44254A894B5AF692A0EF0"/>
    <w:rsid w:val="00EA2F27"/>
  </w:style>
  <w:style w:type="paragraph" w:customStyle="1" w:styleId="B695D5446CB145E289763C2A64507B01">
    <w:name w:val="B695D5446CB145E289763C2A64507B01"/>
    <w:rsid w:val="00FC4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3AE7-DF14-4BA3-B2E7-7F3757A7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22</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2024-01-07T05:10:00Z</dcterms:created>
  <dcterms:modified xsi:type="dcterms:W3CDTF">2024-01-07T05:10:00Z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