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018DC">
      <w:pPr>
        <w:tabs>
          <w:tab w:val="left" w:leader="dot" w:pos="0"/>
          <w:tab w:val="left" w:leader="dot" w:pos="9072"/>
        </w:tabs>
        <w:spacing w:line="360" w:lineRule="auto"/>
        <w:ind w:right="-86"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8D20EF">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8D20EF">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8D20EF">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8D20EF">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8D20EF">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8D20EF">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2" w:name="_Toc143173062"/>
      <w:r>
        <w:rPr>
          <w:lang w:val="en-US"/>
        </w:rPr>
        <w:lastRenderedPageBreak/>
        <w:t>CƠ SỞ LÝ THUYẾT</w:t>
      </w:r>
      <w:bookmarkEnd w:id="12"/>
    </w:p>
    <w:p w14:paraId="5624D806" w14:textId="77777777" w:rsidR="008D5F38" w:rsidRDefault="00887DA5" w:rsidP="008D5F38">
      <w:pPr>
        <w:pStyle w:val="Heading2"/>
        <w:rPr>
          <w:lang w:val="en-US"/>
        </w:rPr>
      </w:pPr>
      <w:bookmarkStart w:id="13" w:name="_Toc143173063"/>
      <w:r>
        <w:rPr>
          <w:lang w:val="en-US"/>
        </w:rPr>
        <w:t xml:space="preserve">Mạng </w:t>
      </w:r>
      <w:r w:rsidR="009F6DC5">
        <w:rPr>
          <w:lang w:val="en-US"/>
        </w:rPr>
        <w:t>neural</w:t>
      </w:r>
      <w:r>
        <w:rPr>
          <w:lang w:val="en-US"/>
        </w:rPr>
        <w:t xml:space="preserve"> hồi quy</w:t>
      </w:r>
      <w:bookmarkEnd w:id="13"/>
    </w:p>
    <w:p w14:paraId="5E803B64" w14:textId="77777777" w:rsidR="00887DA5" w:rsidRDefault="0009795A" w:rsidP="00887DA5">
      <w:pPr>
        <w:pStyle w:val="Heading3"/>
      </w:pPr>
      <w:bookmarkStart w:id="14" w:name="_Toc143173064"/>
      <w:r w:rsidRPr="0009795A">
        <w:t>Recurrent Neural Network (RNN)</w:t>
      </w:r>
      <w:bookmarkEnd w:id="14"/>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8D20EF"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5" w:name="_Ref142670782"/>
            <w:r>
              <w:t>(</w:t>
            </w:r>
            <w:fldSimple w:instr=" STYLEREF 1 \s ">
              <w:r w:rsidR="0047421F">
                <w:rPr>
                  <w:noProof/>
                </w:rPr>
                <w:t>2</w:t>
              </w:r>
            </w:fldSimple>
            <w:r>
              <w:t>.</w:t>
            </w:r>
            <w:fldSimple w:instr=" SEQ Equation \* ARABIC \s 1 ">
              <w:r w:rsidR="0047421F">
                <w:rPr>
                  <w:noProof/>
                </w:rPr>
                <w:t>1</w:t>
              </w:r>
            </w:fldSimple>
            <w:r>
              <w:t>)</w:t>
            </w:r>
            <w:bookmarkEnd w:id="15"/>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8D20EF"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6" w:name="_Ref142670795"/>
            <w:r>
              <w:t>(</w:t>
            </w:r>
            <w:fldSimple w:instr=" STYLEREF 1 \s ">
              <w:r w:rsidR="0047421F">
                <w:rPr>
                  <w:noProof/>
                </w:rPr>
                <w:t>2</w:t>
              </w:r>
            </w:fldSimple>
            <w:r>
              <w:t>.</w:t>
            </w:r>
            <w:fldSimple w:instr=" SEQ Equation \* ARABIC \s 1 ">
              <w:r w:rsidR="0047421F">
                <w:rPr>
                  <w:noProof/>
                </w:rPr>
                <w:t>2</w:t>
              </w:r>
            </w:fldSimple>
            <w:r>
              <w:t>)</w:t>
            </w:r>
            <w:bookmarkEnd w:id="16"/>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7" w:name="_Toc143173065"/>
      <w:r w:rsidRPr="004C3584">
        <w:t>Long Short-term Memory (LSTM</w:t>
      </w:r>
      <w:r>
        <w:t>)</w:t>
      </w:r>
      <w:bookmarkEnd w:id="17"/>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8" w:name="_Toc143173066"/>
      <w:r>
        <w:lastRenderedPageBreak/>
        <w:t>Mô hình Transfo</w:t>
      </w:r>
      <w:r w:rsidR="003D0ABC">
        <w:rPr>
          <w:lang w:val="en-US"/>
        </w:rPr>
        <w:t>r</w:t>
      </w:r>
      <w:r>
        <w:t>mer</w:t>
      </w:r>
      <w:bookmarkEnd w:id="18"/>
    </w:p>
    <w:p w14:paraId="19F4A710" w14:textId="77777777" w:rsidR="00F71AE1" w:rsidRDefault="00F71AE1" w:rsidP="00887DA5">
      <w:pPr>
        <w:pStyle w:val="Heading3"/>
      </w:pPr>
      <w:bookmarkStart w:id="19" w:name="_Toc143173067"/>
      <w:r>
        <w:t>Encoder và Decoder</w:t>
      </w:r>
      <w:bookmarkEnd w:id="19"/>
    </w:p>
    <w:p w14:paraId="59B9C290" w14:textId="77777777" w:rsidR="00F71AE1" w:rsidRDefault="00F71AE1" w:rsidP="00887DA5">
      <w:pPr>
        <w:pStyle w:val="Heading3"/>
      </w:pPr>
      <w:bookmarkStart w:id="20" w:name="_Toc143173068"/>
      <w:r>
        <w:t>Attention</w:t>
      </w:r>
      <w:bookmarkEnd w:id="20"/>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1"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21"/>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2" w:name="_Toc143173071"/>
      <w:r>
        <w:rPr>
          <w:lang w:val="en-US"/>
        </w:rPr>
        <w:t>Dữ liệu thực nghiệm</w:t>
      </w:r>
      <w:bookmarkEnd w:id="22"/>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3" w:name="_Ref142677395"/>
      <w:bookmarkStart w:id="24" w:name="_Ref142677390"/>
      <w:bookmarkStart w:id="25" w:name="_Toc142677565"/>
      <w:r>
        <w:t xml:space="preserve">Bảng </w:t>
      </w:r>
      <w:fldSimple w:instr=" STYLEREF 1 \s ">
        <w:r w:rsidR="0047421F">
          <w:rPr>
            <w:noProof/>
          </w:rPr>
          <w:t>4</w:t>
        </w:r>
      </w:fldSimple>
      <w:r>
        <w:t>.</w:t>
      </w:r>
      <w:fldSimple w:instr=" SEQ Bảng \* ARABIC \s 1 ">
        <w:r w:rsidR="0047421F">
          <w:rPr>
            <w:noProof/>
          </w:rPr>
          <w:t>1</w:t>
        </w:r>
      </w:fldSimple>
      <w:bookmarkEnd w:id="23"/>
      <w:r>
        <w:t xml:space="preserve">: </w:t>
      </w:r>
      <w:r w:rsidRPr="00C30D83">
        <w:t>Thống kê kiểu thực thể trong tập VLSP 2016</w:t>
      </w:r>
      <w:bookmarkEnd w:id="24"/>
      <w:bookmarkEnd w:id="25"/>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6" w:name="_Toc143173072"/>
      <w:r>
        <w:rPr>
          <w:lang w:val="en-US"/>
        </w:rPr>
        <w:t>Cài đặt thực nghiệm</w:t>
      </w:r>
      <w:bookmarkEnd w:id="26"/>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7" w:name="_Toc143173076"/>
      <w:r w:rsidR="004C3584">
        <w:lastRenderedPageBreak/>
        <w:t>TÀI LIỆU THAM KHẢO</w:t>
      </w:r>
      <w:bookmarkEnd w:id="27"/>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8D20EF"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8D20EF"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8D20EF"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8D20EF"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8D20EF"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8D20EF"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CE5938">
      <w:pPr>
        <w:pStyle w:val="Nidungvnbn"/>
        <w:ind w:left="108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8D20EF"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8D20EF"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8D20EF"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8D20EF"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3607463" w14:textId="77777777" w:rsidR="007F63C1" w:rsidRDefault="007F63C1" w:rsidP="00CB270A">
      <w:pPr>
        <w:pStyle w:val="Nidungvnbn"/>
        <w:numPr>
          <w:ilvl w:val="0"/>
          <w:numId w:val="2"/>
        </w:numPr>
        <w:jc w:val="center"/>
        <w:rPr>
          <w:i/>
          <w:iCs/>
          <w:u w:val="single"/>
        </w:rPr>
      </w:pPr>
      <w:r>
        <w:rPr>
          <w:i/>
          <w:iCs/>
          <w:u w:val="single"/>
        </w:rPr>
        <w:t>Solving</w:t>
      </w:r>
    </w:p>
    <w:p w14:paraId="024D780B" w14:textId="06397EF1" w:rsidR="00E904E4" w:rsidRPr="000E755F" w:rsidRDefault="007F63C1" w:rsidP="00C322CE">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0C902DDA" w:rsidR="00286C82" w:rsidRPr="004A5236" w:rsidRDefault="00286C82" w:rsidP="00286C82">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2E33240B" w14:textId="4BEE0B72" w:rsidR="00286C82" w:rsidRDefault="008D20EF"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286C82">
        <w:rPr>
          <w:rFonts w:eastAsiaTheme="minorEastAsia" w:cs="Times New Roman"/>
          <w:iCs/>
        </w:rPr>
        <w:t xml:space="preserve"> = 0</w:t>
      </w:r>
    </w:p>
    <w:p w14:paraId="518E82BB" w14:textId="6AAC5E3A" w:rsidR="00CB4472" w:rsidRPr="00CB4472" w:rsidRDefault="00CB4472" w:rsidP="00286C82">
      <w:pPr>
        <w:pStyle w:val="Nidungvnbn"/>
        <w:ind w:left="1080" w:firstLine="0"/>
        <w:jc w:val="left"/>
        <w:rPr>
          <w:rFonts w:eastAsiaTheme="minorEastAsia" w:cs="Times New Roman"/>
          <w:iCs/>
        </w:rPr>
      </w:pPr>
      <m:oMathPara>
        <m:oMathParaPr>
          <m:jc m:val="left"/>
        </m:oMathParaP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m:oMathPara>
    </w:p>
    <w:p w14:paraId="03C5B318" w14:textId="3E05D16A" w:rsidR="00286C82" w:rsidRPr="00CB4472" w:rsidRDefault="00CB4472" w:rsidP="00CB4472">
      <w:pPr>
        <w:pStyle w:val="Nidungvnbn"/>
        <w:ind w:left="1080" w:firstLine="0"/>
        <w:jc w:val="left"/>
        <w:rPr>
          <w:rFonts w:eastAsiaTheme="minorEastAsia" w:cs="Times New Roman"/>
        </w:rPr>
      </w:pPr>
      <m:oMathPara>
        <m:oMathParaPr>
          <m:jc m:val="left"/>
        </m:oMathParaP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m:oMathPara>
    </w:p>
    <w:p w14:paraId="7CB3B032" w14:textId="62840B33" w:rsidR="009312C4" w:rsidRPr="00CE7747" w:rsidRDefault="00CE7747" w:rsidP="00CE7747">
      <w:pPr>
        <w:pStyle w:val="Nidungvnbn"/>
        <w:ind w:left="1080" w:firstLine="0"/>
        <w:jc w:val="left"/>
        <w:rPr>
          <w:rFonts w:eastAsiaTheme="minorEastAsia" w:cs="Times New Roman"/>
        </w:rPr>
      </w:pPr>
      <m:oMathPara>
        <m:oMathParaPr>
          <m:jc m:val="left"/>
        </m:oMathParaPr>
        <m:oMath>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hAnsi="Cambria Math"/>
            </w:rPr>
            <m:t xml:space="preserve"> </m:t>
          </m:r>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0CCD458" w14:textId="2953DFC8" w:rsidR="009312C4" w:rsidRPr="00CE7747" w:rsidRDefault="009312C4" w:rsidP="00CE7747">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m:t>
          </m:r>
          <m:r>
            <w:rPr>
              <w:rFonts w:ascii="Cambria Math" w:hAnsi="Cambria Math"/>
            </w:rPr>
            <m:t>1</m:t>
          </m:r>
        </m:oMath>
      </m:oMathPara>
    </w:p>
    <w:p w14:paraId="709A24C4" w14:textId="648157FB"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oMath>
      </m:oMathPara>
    </w:p>
    <w:p w14:paraId="46984D87" w14:textId="2DCAC5C1" w:rsidR="009312C4"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eastAsiaTheme="minorEastAsia" w:hAnsi="Cambria Math" w:cs="Times New Roman"/>
            </w:rPr>
            <m:t xml:space="preserve"> </m:t>
          </m:r>
        </m:oMath>
      </m:oMathPara>
    </w:p>
    <w:p w14:paraId="4FFF57C7" w14:textId="4910D1FF" w:rsidR="00CE7747" w:rsidRPr="00CE7747" w:rsidRDefault="00CE7747" w:rsidP="00CE7747">
      <w:pPr>
        <w:pStyle w:val="Nidungvnbn"/>
        <w:ind w:left="1080" w:firstLine="0"/>
        <w:jc w:val="left"/>
        <w:rPr>
          <w:rFonts w:eastAsiaTheme="minorEastAsia" w:cs="Times New Roman"/>
        </w:rPr>
      </w:pPr>
      <m:oMathPara>
        <m:oMathParaPr>
          <m:jc m:val="left"/>
        </m:oMathParaPr>
        <m:oMath>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2FCDC9B" w14:textId="4E038E2E" w:rsidR="009312C4" w:rsidRPr="00CE7747" w:rsidRDefault="00CE7747"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m:t>
          </m:r>
          <m:r>
            <w:rPr>
              <w:rFonts w:ascii="Cambria Math" w:eastAsiaTheme="minorEastAsia" w:hAnsi="Cambria Math" w:cs="Times New Roman"/>
            </w:rPr>
            <m:t>1</m:t>
          </m:r>
        </m:oMath>
      </m:oMathPara>
    </w:p>
    <w:p w14:paraId="49B7D2B4" w14:textId="4F2A4874" w:rsidR="009312C4" w:rsidRPr="00F33E21" w:rsidRDefault="008D20EF"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m:t>
              </m:r>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1689AB6C" w:rsidR="009312C4" w:rsidRPr="00F33E21" w:rsidRDefault="00C322CE"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r>
            <w:rPr>
              <w:rFonts w:ascii="Cambria Math" w:eastAsiaTheme="minorEastAsia" w:hAnsi="Cambria Math" w:cs="Times New Roman"/>
            </w:rPr>
            <m:t>x</m:t>
          </m:r>
          <m:r>
            <w:rPr>
              <w:rFonts w:ascii="Cambria Math" w:eastAsiaTheme="minorEastAsia" w:hAnsi="Cambria Math" w:cs="Times New Roman"/>
            </w:rPr>
            <m:t>2</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6C18510E" w14:textId="77777777" w:rsidR="00C322CE" w:rsidRDefault="00C322CE" w:rsidP="00C322CE">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12184D36" w14:textId="6F9BD1B6"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47C936C4"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decreasing from </w:t>
      </w:r>
      <m:oMath>
        <m:r>
          <w:rPr>
            <w:rFonts w:ascii="Cambria Math" w:eastAsiaTheme="minorEastAsia" w:hAnsi="Cambria Math" w:cs="Times New Roman"/>
          </w:rPr>
          <m:t>x&gt;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w:t>
      </w:r>
    </w:p>
    <w:p w14:paraId="4C6F7C87" w14:textId="77777777" w:rsidR="00514575" w:rsidRPr="00514575" w:rsidRDefault="00514575" w:rsidP="00514575">
      <w:pPr>
        <w:pStyle w:val="Nidungvnbn"/>
        <w:jc w:val="left"/>
        <w:rPr>
          <w:rFonts w:eastAsiaTheme="minorEastAsia" w:cs="Times New Roman"/>
        </w:rPr>
      </w:pPr>
    </w:p>
    <w:p w14:paraId="0558B04F" w14:textId="04181FAC" w:rsidR="009312C4" w:rsidRDefault="00C322CE" w:rsidP="00C322CE">
      <w:pPr>
        <w:pStyle w:val="Nidungvnbn"/>
        <w:numPr>
          <w:ilvl w:val="0"/>
          <w:numId w:val="2"/>
        </w:numPr>
        <w:jc w:val="left"/>
        <w:rPr>
          <w:rFonts w:eastAsiaTheme="minorEastAsia" w:cs="Times New Roman"/>
        </w:rPr>
      </w:pPr>
      <w:r>
        <w:rPr>
          <w:rFonts w:eastAsiaTheme="minorEastAsia" w:cs="Times New Roman"/>
        </w:rPr>
        <w:lastRenderedPageBreak/>
        <w:t xml:space="preserve">At what point, if any ,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8D20EF"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8D20EF"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8D20EF"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8D20EF"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16716A74" w14:textId="5237A012" w:rsidR="0084045C" w:rsidRDefault="0084045C" w:rsidP="009312C4">
      <w:pPr>
        <w:pStyle w:val="Nidungvnbn"/>
        <w:ind w:left="1080" w:firstLine="0"/>
        <w:jc w:val="left"/>
        <w:rPr>
          <w:rFonts w:eastAsiaTheme="minorEastAsia" w:cs="Times New Roman"/>
          <w:iCs/>
        </w:rPr>
      </w:pPr>
      <w:r>
        <w:rPr>
          <w:rFonts w:ascii="Segoe UI" w:hAnsi="Segoe UI" w:cs="Segoe UI"/>
          <w:color w:val="374151"/>
        </w:rPr>
        <w:t xml:space="preserve">Expression equivalence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w:t>
      </w:r>
    </w:p>
    <w:p w14:paraId="26B23D42" w14:textId="504ADD6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751109F7" w14:textId="0795DC9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B04B37F" w14:textId="083E1385" w:rsidR="0084045C" w:rsidRP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1156B494" w14:textId="57800BDF" w:rsidR="00C322CE" w:rsidRPr="00C322CE" w:rsidRDefault="00C322CE" w:rsidP="0084045C">
      <w:pPr>
        <w:pStyle w:val="Nidungvnbn"/>
        <w:ind w:left="1080" w:firstLine="0"/>
        <w:jc w:val="left"/>
        <w:rPr>
          <w:rFonts w:ascii="Segoe UI" w:eastAsiaTheme="minorEastAsia" w:hAnsi="Segoe UI" w:cs="Segoe UI"/>
        </w:rPr>
      </w:pPr>
      <m:oMathPara>
        <m:oMathParaPr>
          <m:jc m:val="left"/>
        </m:oMathParaPr>
        <m:oMath>
          <m: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oMath>
      </m:oMathPara>
    </w:p>
    <w:p w14:paraId="302688F6" w14:textId="65C87D69" w:rsidR="0084045C" w:rsidRPr="0084045C" w:rsidRDefault="00C322CE" w:rsidP="00C322CE">
      <w:pPr>
        <w:pStyle w:val="Nidungvnbn"/>
        <w:ind w:left="360"/>
        <w:jc w:val="left"/>
        <w:rPr>
          <w:rFonts w:eastAsiaTheme="minorEastAsia" w:cs="Times New Roman"/>
        </w:rPr>
      </w:pPr>
      <m:oMath>
        <m: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m:t>
        </m:r>
      </m:oMath>
      <w:r w:rsidR="0084045C">
        <w:rPr>
          <w:rFonts w:eastAsiaTheme="minorEastAsia" w:cs="Times New Roman"/>
        </w:rPr>
        <w:t xml:space="preserve"> - </w:t>
      </w:r>
      <m:oMath>
        <m:r>
          <w:rPr>
            <w:rFonts w:ascii="Cambria Math" w:eastAsiaTheme="minorEastAsia" w:hAnsi="Cambria Math" w:cs="Times New Roman"/>
          </w:rPr>
          <m:t>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oMath>
    </w:p>
    <w:p w14:paraId="665444F9" w14:textId="77A8A07B" w:rsidR="00C322CE" w:rsidRPr="00C322CE" w:rsidRDefault="00C322CE" w:rsidP="0084045C">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oMath>
      </m:oMathPara>
    </w:p>
    <w:p w14:paraId="630C8749" w14:textId="7F585232" w:rsidR="0084045C" w:rsidRDefault="0084045C" w:rsidP="009312C4">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p>
    <w:p w14:paraId="7A565075" w14:textId="138F19B6" w:rsidR="0084045C" w:rsidRDefault="0084045C" w:rsidP="009312C4">
      <w:pPr>
        <w:pStyle w:val="Nidungvnbn"/>
        <w:ind w:left="1080" w:firstLine="0"/>
        <w:jc w:val="left"/>
        <w:rPr>
          <w:rFonts w:eastAsiaTheme="minorEastAsia" w:cs="Times New Roman"/>
        </w:rPr>
      </w:pPr>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r w:rsidR="005F7ACE">
        <w:rPr>
          <w:rFonts w:eastAsiaTheme="minorEastAsia" w:cs="Times New Roman"/>
        </w:rPr>
        <w:t xml:space="preserve"> (</w:t>
      </w:r>
      <m:oMath>
        <m:r>
          <w:rPr>
            <w:rFonts w:ascii="Cambria Math" w:hAnsi="Cambria Math" w:cs="Segoe UI"/>
            <w:color w:val="374151"/>
          </w:rPr>
          <m:t>G(x)</m:t>
        </m:r>
      </m:oMath>
      <w:r w:rsidR="005F7ACE">
        <w:rPr>
          <w:rFonts w:eastAsiaTheme="minorEastAsia" w:cs="Times New Roman"/>
        </w:rPr>
        <w:t>)</w:t>
      </w:r>
    </w:p>
    <w:p w14:paraId="05104D81" w14:textId="04E13C0E" w:rsidR="007627DB" w:rsidRPr="009312C4" w:rsidRDefault="005F7ACE" w:rsidP="009312C4">
      <w:pPr>
        <w:pStyle w:val="Nidungvnbn"/>
        <w:ind w:left="1080" w:firstLine="0"/>
        <w:jc w:val="left"/>
        <w:rPr>
          <w:rFonts w:eastAsiaTheme="minorEastAsia" w:cs="Times New Roman"/>
        </w:rPr>
      </w:pPr>
      <w:r>
        <w:rPr>
          <w:rFonts w:eastAsiaTheme="minorEastAsia" w:cs="Times New Roman"/>
        </w:rPr>
        <w:t xml:space="preserve">We have </w:t>
      </w:r>
    </w:p>
    <w:p w14:paraId="474285A7" w14:textId="2CFA0F7C" w:rsidR="005F7ACE" w:rsidRPr="00C322CE" w:rsidRDefault="005F7ACE" w:rsidP="00C322CE">
      <w:pPr>
        <w:pStyle w:val="Nidungvnbn"/>
        <w:ind w:left="360"/>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t>
          </m:r>
          <m:r>
            <w:rPr>
              <w:rFonts w:ascii="Cambria Math" w:eastAsiaTheme="minorEastAsia" w:hAnsi="Cambria Math" w:cs="Times New Roman"/>
            </w:rPr>
            <m:t>2</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eastAsiaTheme="minorEastAsia" w:hAnsi="Cambria Math" w:cs="Times New Roman"/>
            </w:rPr>
            <m:t>,</m:t>
          </m:r>
        </m:oMath>
      </m:oMathPara>
    </w:p>
    <w:p w14:paraId="37AE6AD9" w14:textId="01908A4A"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x1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3DA1C87" w14:textId="285E73C2" w:rsidR="005F7ACE" w:rsidRPr="005F7ACE" w:rsidRDefault="005F7ACE" w:rsidP="009312C4">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x1</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25D2463" w14:textId="2AB5D998"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x2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709F32E" w14:textId="3E0336E3" w:rsidR="008B6078" w:rsidRDefault="005F7ACE" w:rsidP="00C322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x2</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71C1AB07" w14:textId="69A9AF2A" w:rsidR="00286D46" w:rsidRDefault="00286D46" w:rsidP="00C322CE">
      <w:pPr>
        <w:pStyle w:val="Nidungvnbn"/>
        <w:ind w:left="1080" w:firstLine="0"/>
        <w:jc w:val="left"/>
        <w:rPr>
          <w:rFonts w:eastAsiaTheme="minorEastAsia" w:cs="Times New Roman"/>
        </w:rPr>
      </w:pPr>
      <w:r>
        <w:rPr>
          <w:rFonts w:eastAsiaTheme="minorEastAsia" w:cs="Times New Roman"/>
        </w:rPr>
        <w:lastRenderedPageBreak/>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p>
    <w:p w14:paraId="4B49CB4B" w14:textId="035AAD80" w:rsidR="00286D46" w:rsidRPr="00C322CE" w:rsidRDefault="00286D46" w:rsidP="00286D46">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p>
    <w:p w14:paraId="7BFA4584" w14:textId="77777777" w:rsidR="00286D46" w:rsidRPr="00C322CE" w:rsidRDefault="00286D46" w:rsidP="00C322CE">
      <w:pPr>
        <w:pStyle w:val="Nidungvnbn"/>
        <w:ind w:left="1080" w:firstLine="0"/>
        <w:jc w:val="left"/>
        <w:rPr>
          <w:rFonts w:eastAsiaTheme="minorEastAsia" w:cs="Times New Roman"/>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28"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8"/>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4EE71D8C" w:rsidR="009372E1" w:rsidRDefault="00D4709F" w:rsidP="00E751A8">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13656CC3" w:rsidR="009372E1" w:rsidRDefault="009372E1" w:rsidP="009372E1">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234CE9C" w:rsidR="000E755F" w:rsidRDefault="000E755F" w:rsidP="00E751A8">
      <w:pPr>
        <w:pStyle w:val="Nidungvnbn"/>
        <w:ind w:firstLine="0"/>
        <w:jc w:val="left"/>
        <w:rPr>
          <w:rFonts w:eastAsiaTheme="minorEastAsia"/>
          <w:iCs/>
        </w:rPr>
      </w:pPr>
      <w:r>
        <w:rPr>
          <w:rFonts w:eastAsiaTheme="minorEastAsia"/>
          <w:iCs/>
        </w:rPr>
        <w:t>7.</w:t>
      </w:r>
      <w:r w:rsidR="00CE5938">
        <w:rPr>
          <w:rFonts w:eastAsiaTheme="minorEastAsia"/>
          <w:iCs/>
        </w:rPr>
        <w:t xml:space="preserve"> </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8D20EF"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n</m:t>
            </m:r>
          </m:sub>
        </m:sSub>
        <m:r>
          <w:rPr>
            <w:rFonts w:ascii="Cambria Math" w:eastAsiaTheme="minorEastAsia" w:hAnsi="Cambria Math"/>
          </w:rPr>
          <m:t xml:space="preserve">&gt;0,n∈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8D20EF"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lastRenderedPageBreak/>
        <w:t>Determine the convergence or divergence of the following series. Explain in details.</w:t>
      </w:r>
    </w:p>
    <w:p w14:paraId="540356D7" w14:textId="1F2764ED" w:rsidR="007958CA" w:rsidRDefault="008D20EF"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8D20EF"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4C698FBA"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6F6D146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09C9D05F" w:rsidR="0062426D" w:rsidRPr="0062426D" w:rsidRDefault="008D20EF"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350A33B5"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w:r w:rsidR="00CE5938">
        <w:rPr>
          <w:rFonts w:eastAsiaTheme="minorEastAsia"/>
        </w:rPr>
        <w:t xml:space="preserve"> </w:t>
      </w:r>
      <w:r>
        <w:rPr>
          <w:rFonts w:eastAsiaTheme="minorEastAsia"/>
        </w:rPr>
        <w:t>diverges</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8D20EF"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8D20EF"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8D20EF"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lastRenderedPageBreak/>
        <w:t>Using the Ratio Test</w:t>
      </w:r>
      <w:r w:rsidR="00DC05CC">
        <w:rPr>
          <w:rFonts w:eastAsiaTheme="minorEastAsia"/>
          <w:iCs/>
        </w:rPr>
        <w:t xml:space="preserve"> we have:</w:t>
      </w:r>
    </w:p>
    <w:p w14:paraId="28FD3995" w14:textId="39796202" w:rsidR="0036540D" w:rsidRPr="00A80CEF" w:rsidRDefault="008D20EF" w:rsidP="00A80CEF">
      <w:pPr>
        <w:pStyle w:val="Nidungvnbn"/>
        <w:ind w:left="720" w:firstLine="0"/>
        <w:jc w:val="left"/>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468BF3E5" w14:textId="32D1FA1C" w:rsidR="00EF06CF" w:rsidRPr="00A80CEF" w:rsidRDefault="008D20EF"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757D1B39" w14:textId="4220CF31" w:rsidR="00703101" w:rsidRPr="00A80CEF" w:rsidRDefault="00EF7F89" w:rsidP="00A80CEF">
      <w:pPr>
        <w:pStyle w:val="Nidungvnbn"/>
        <w:ind w:firstLine="0"/>
        <w:jc w:val="left"/>
        <w:rPr>
          <w:rFonts w:eastAsiaTheme="minorEastAsia"/>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w:lastRenderedPageBreak/>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aln/>
            </m:rPr>
            <w:rPr>
              <w:rFonts w:ascii="Cambria Math" w:hAnsi="Cambria Math"/>
            </w:rPr>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m:rPr>
              <m:aln/>
            </m:rP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0D9EEFCB" w:rsidR="00825C8B" w:rsidRDefault="00825C8B" w:rsidP="00E751A8">
      <w:pPr>
        <w:pStyle w:val="Nidungvnbn"/>
        <w:ind w:firstLine="0"/>
        <w:jc w:val="left"/>
        <w:rPr>
          <w:rFonts w:eastAsiaTheme="minorEastAsia"/>
        </w:rPr>
      </w:pPr>
      <w:r>
        <w:rPr>
          <w:rFonts w:eastAsiaTheme="minorEastAsia"/>
        </w:rPr>
        <w:t>9.</w:t>
      </w:r>
      <w:r w:rsidR="00CE5938">
        <w:rPr>
          <w:rFonts w:eastAsiaTheme="minorEastAsia"/>
        </w:rPr>
        <w:t xml:space="preserve"> One thousand earphones</w:t>
      </w:r>
      <w:bookmarkStart w:id="29" w:name="_GoBack"/>
      <w:bookmarkEnd w:id="29"/>
      <w:r w:rsidR="00F33E21">
        <w:rPr>
          <w:rFonts w:eastAsiaTheme="minorEastAsia"/>
        </w:rPr>
        <w:t xml:space="preserve">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w:t>
      </w:r>
      <w:r w:rsidR="00CE5938">
        <w:rPr>
          <w:rFonts w:eastAsiaTheme="minorEastAsia"/>
        </w:rPr>
        <w:t xml:space="preserve"> </w:t>
      </w:r>
      <w:r w:rsidR="00F33E21">
        <w:rPr>
          <w:rFonts w:eastAsiaTheme="minorEastAsia"/>
        </w:rPr>
        <w:t>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C84381" w:rsidRDefault="00F33E21" w:rsidP="00F33E21">
      <w:pPr>
        <w:pStyle w:val="Nidungvnbn"/>
        <w:ind w:firstLine="0"/>
        <w:jc w:val="center"/>
        <w:rPr>
          <w:rFonts w:eastAsiaTheme="minorEastAsia"/>
          <w:iCs/>
        </w:rPr>
      </w:pPr>
      <w:r>
        <w:rPr>
          <w:rFonts w:eastAsiaTheme="minorEastAsia"/>
          <w:iCs/>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270DA9B8"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sidR="00CE5938">
        <w:rPr>
          <w:rFonts w:eastAsiaTheme="minorEastAsia"/>
          <w:iCs/>
        </w:rPr>
        <w:t xml:space="preserve"> as</w:t>
      </w:r>
      <w:r>
        <w:rPr>
          <w:rFonts w:eastAsiaTheme="minorEastAsia"/>
          <w:iCs/>
        </w:rPr>
        <w:t xml:space="preserve">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5620807" w:rsidR="00825C8B" w:rsidRDefault="00825C8B" w:rsidP="00E751A8">
      <w:pPr>
        <w:pStyle w:val="Nidungvnbn"/>
        <w:ind w:firstLine="0"/>
        <w:jc w:val="left"/>
        <w:rPr>
          <w:rFonts w:eastAsiaTheme="minorEastAsia"/>
          <w:iCs/>
        </w:rPr>
      </w:pPr>
      <w:r>
        <w:rPr>
          <w:rFonts w:eastAsiaTheme="minorEastAsia"/>
          <w:iCs/>
        </w:rPr>
        <w:t>Given that for each $5 increase in price,</w:t>
      </w:r>
      <w:r w:rsidR="00CE5938">
        <w:rPr>
          <w:rFonts w:eastAsiaTheme="minorEastAsia"/>
          <w:iCs/>
        </w:rPr>
        <w:t xml:space="preserve"> </w:t>
      </w:r>
      <w:r>
        <w:rPr>
          <w:rFonts w:eastAsiaTheme="minorEastAsia"/>
          <w:iCs/>
        </w:rPr>
        <w:t>20 fewer earphones are sold,</w:t>
      </w:r>
      <w:r w:rsidR="00CE5938">
        <w:rPr>
          <w:rFonts w:eastAsiaTheme="minorEastAsia"/>
          <w:iCs/>
        </w:rPr>
        <w:t xml:space="preserve"> </w:t>
      </w:r>
      <w:r>
        <w:rPr>
          <w:rFonts w:eastAsiaTheme="minorEastAsia"/>
          <w:iCs/>
        </w:rPr>
        <w:t>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8D20EF" w:rsidRDefault="008D20EF">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8D20EF" w:rsidRDefault="008D20EF">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8D20EF" w:rsidRDefault="008D20EF">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8D20EF" w:rsidRDefault="008D20EF">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8D20EF" w:rsidRDefault="008D20EF">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8D20EF" w:rsidRDefault="008D20EF"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8D20EF" w:rsidRDefault="008D20EF"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8D20EF" w:rsidRDefault="008D20EF">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8D20EF" w:rsidRDefault="008D20EF">
      <w:pPr>
        <w:pStyle w:val="CommentText"/>
      </w:pPr>
      <w:r>
        <w:t>GS: Giáo sư</w:t>
      </w:r>
    </w:p>
    <w:p w14:paraId="4E2AE1BB" w14:textId="77777777" w:rsidR="008D20EF" w:rsidRDefault="008D20EF">
      <w:pPr>
        <w:pStyle w:val="CommentText"/>
      </w:pPr>
      <w:r>
        <w:t>PGS. TS.: Phó giáo sư.Tiến sĩ</w:t>
      </w:r>
    </w:p>
    <w:p w14:paraId="5E22A696" w14:textId="77777777" w:rsidR="008D20EF" w:rsidRDefault="008D20EF">
      <w:pPr>
        <w:pStyle w:val="CommentText"/>
      </w:pPr>
      <w:r>
        <w:t>TS: Tiến sĩ</w:t>
      </w:r>
    </w:p>
    <w:p w14:paraId="725DB8A8" w14:textId="77777777" w:rsidR="008D20EF" w:rsidRDefault="008D20EF">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11C19" w14:textId="77777777" w:rsidR="00232CF9" w:rsidRDefault="00232CF9" w:rsidP="00453AB1">
      <w:r>
        <w:separator/>
      </w:r>
    </w:p>
  </w:endnote>
  <w:endnote w:type="continuationSeparator" w:id="0">
    <w:p w14:paraId="71B48AD5" w14:textId="77777777" w:rsidR="00232CF9" w:rsidRDefault="00232CF9" w:rsidP="00453AB1">
      <w:r>
        <w:continuationSeparator/>
      </w:r>
    </w:p>
  </w:endnote>
  <w:endnote w:type="continuationNotice" w:id="1">
    <w:p w14:paraId="298BFAD0" w14:textId="77777777" w:rsidR="00232CF9" w:rsidRDefault="00232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5275E" w14:textId="77777777" w:rsidR="00232CF9" w:rsidRDefault="00232CF9" w:rsidP="00453AB1">
      <w:r>
        <w:separator/>
      </w:r>
    </w:p>
  </w:footnote>
  <w:footnote w:type="continuationSeparator" w:id="0">
    <w:p w14:paraId="67C0847D" w14:textId="77777777" w:rsidR="00232CF9" w:rsidRDefault="00232CF9" w:rsidP="00453AB1">
      <w:r>
        <w:continuationSeparator/>
      </w:r>
    </w:p>
  </w:footnote>
  <w:footnote w:type="continuationNotice" w:id="1">
    <w:p w14:paraId="3A4BE248" w14:textId="77777777" w:rsidR="00232CF9" w:rsidRDefault="00232C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8D20EF" w:rsidRPr="00453AB1" w:rsidRDefault="008D20EF">
    <w:pPr>
      <w:pStyle w:val="Header"/>
      <w:jc w:val="center"/>
      <w:rPr>
        <w:rStyle w:val="NidungvnbnChar"/>
      </w:rPr>
    </w:pPr>
  </w:p>
  <w:p w14:paraId="5E50F13B" w14:textId="77777777" w:rsidR="008D20EF" w:rsidRDefault="008D20EF"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8D20EF" w:rsidRDefault="008D20EF">
        <w:pPr>
          <w:pStyle w:val="Header"/>
          <w:jc w:val="center"/>
        </w:pPr>
        <w:r>
          <w:fldChar w:fldCharType="begin"/>
        </w:r>
        <w:r>
          <w:instrText xml:space="preserve"> PAGE   \* MERGEFORMAT </w:instrText>
        </w:r>
        <w:r>
          <w:fldChar w:fldCharType="separate"/>
        </w:r>
        <w:r w:rsidR="00CE5938">
          <w:rPr>
            <w:noProof/>
          </w:rPr>
          <w:t>ii</w:t>
        </w:r>
        <w:r>
          <w:rPr>
            <w:noProof/>
          </w:rPr>
          <w:fldChar w:fldCharType="end"/>
        </w:r>
      </w:p>
    </w:sdtContent>
  </w:sdt>
  <w:p w14:paraId="4DD87CD9" w14:textId="77777777" w:rsidR="008D20EF" w:rsidRDefault="008D20EF"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8D20EF" w:rsidRPr="00453AB1" w:rsidRDefault="008D20EF">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E5938">
          <w:rPr>
            <w:rStyle w:val="NidungvnbnChar"/>
            <w:noProof/>
          </w:rPr>
          <w:t>11</w:t>
        </w:r>
        <w:r w:rsidRPr="00453AB1">
          <w:rPr>
            <w:rStyle w:val="NidungvnbnChar"/>
          </w:rPr>
          <w:fldChar w:fldCharType="end"/>
        </w:r>
      </w:p>
    </w:sdtContent>
  </w:sdt>
  <w:p w14:paraId="50BFA5DF" w14:textId="77777777" w:rsidR="008D20EF" w:rsidRDefault="008D20EF"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8"/>
  </w:num>
  <w:num w:numId="8">
    <w:abstractNumId w:val="9"/>
  </w:num>
  <w:num w:numId="9">
    <w:abstractNumId w:val="0"/>
  </w:num>
  <w:num w:numId="10">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F84"/>
    <w:rsid w:val="00060ECD"/>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2CF9"/>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753"/>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2BEB"/>
    <w:rsid w:val="005B4C6C"/>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58CA"/>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1E39"/>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681A"/>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5938"/>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8DC"/>
    <w:rsid w:val="00F01D4B"/>
    <w:rsid w:val="00F027C4"/>
    <w:rsid w:val="00F03755"/>
    <w:rsid w:val="00F0519F"/>
    <w:rsid w:val="00F05871"/>
    <w:rsid w:val="00F07433"/>
    <w:rsid w:val="00F07859"/>
    <w:rsid w:val="00F12E9A"/>
    <w:rsid w:val="00F13A6A"/>
    <w:rsid w:val="00F1412B"/>
    <w:rsid w:val="00F14257"/>
    <w:rsid w:val="00F14482"/>
    <w:rsid w:val="00F20167"/>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21"/>
    <w:rsid w:val="00673539"/>
    <w:rsid w:val="00D2091A"/>
    <w:rsid w:val="00FB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5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1BE1-82F9-4718-BDE4-7F10EF38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23</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2024-01-07T07:27:00Z</dcterms:created>
  <dcterms:modified xsi:type="dcterms:W3CDTF">2024-01-07T07:27:00Z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